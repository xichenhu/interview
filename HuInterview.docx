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sz w:val="36"/>
          <w:szCs w:val="36"/>
        </w:rPr>
        <w:t>ES6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interview：</w:t>
      </w:r>
      <w:r>
        <w:rPr>
          <w:rFonts w:hint="eastAsia"/>
          <w:sz w:val="24"/>
          <w:szCs w:val="24"/>
        </w:rPr>
        <w:t>开发</w:t>
      </w:r>
      <w:r>
        <w:rPr>
          <w:sz w:val="24"/>
          <w:szCs w:val="24"/>
        </w:rPr>
        <w:t>环境的使用 + 重点语法的掌握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ES6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浏览器中支持不好，</w:t>
      </w:r>
      <w:r>
        <w:rPr>
          <w:rFonts w:hint="eastAsia"/>
          <w:sz w:val="24"/>
          <w:szCs w:val="24"/>
        </w:rPr>
        <w:t>所以</w:t>
      </w:r>
      <w:r>
        <w:rPr>
          <w:sz w:val="24"/>
          <w:szCs w:val="24"/>
        </w:rPr>
        <w:t>需要开发环境编译。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</w:t>
      </w:r>
      <w:r>
        <w:rPr>
          <w:sz w:val="24"/>
          <w:szCs w:val="24"/>
        </w:rPr>
        <w:t>：</w:t>
      </w:r>
    </w:p>
    <w:p>
      <w:pPr>
        <w:pStyle w:val="4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ES</w:t>
      </w:r>
      <w:r>
        <w:rPr>
          <w:sz w:val="24"/>
          <w:szCs w:val="24"/>
        </w:rPr>
        <w:t>6 模块化如何使用，</w:t>
      </w:r>
      <w:r>
        <w:rPr>
          <w:rFonts w:hint="eastAsia"/>
          <w:sz w:val="24"/>
          <w:szCs w:val="24"/>
        </w:rPr>
        <w:t>开发</w:t>
      </w:r>
      <w:r>
        <w:rPr>
          <w:sz w:val="24"/>
          <w:szCs w:val="24"/>
        </w:rPr>
        <w:t>环境如何打包？</w:t>
      </w:r>
    </w:p>
    <w:p>
      <w:pPr>
        <w:pStyle w:val="4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Class</w:t>
      </w:r>
      <w:r>
        <w:rPr>
          <w:sz w:val="24"/>
          <w:szCs w:val="24"/>
        </w:rPr>
        <w:t>和普通构造函数有何区别？</w:t>
      </w:r>
    </w:p>
    <w:p>
      <w:pPr>
        <w:pStyle w:val="4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Promise 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基本使用和</w:t>
      </w:r>
      <w:r>
        <w:rPr>
          <w:rFonts w:hint="eastAsia"/>
          <w:sz w:val="24"/>
          <w:szCs w:val="24"/>
        </w:rPr>
        <w:t>原理</w:t>
      </w:r>
      <w:r>
        <w:rPr>
          <w:sz w:val="24"/>
          <w:szCs w:val="24"/>
        </w:rPr>
        <w:t>？</w:t>
      </w:r>
    </w:p>
    <w:p>
      <w:pPr>
        <w:pStyle w:val="4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总结</w:t>
      </w:r>
      <w:r>
        <w:rPr>
          <w:sz w:val="24"/>
          <w:szCs w:val="24"/>
        </w:rPr>
        <w:t>一下ES6</w:t>
      </w:r>
      <w:r>
        <w:rPr>
          <w:rFonts w:hint="eastAsia"/>
          <w:sz w:val="24"/>
          <w:szCs w:val="24"/>
        </w:rPr>
        <w:t>常用</w:t>
      </w:r>
      <w:r>
        <w:rPr>
          <w:sz w:val="24"/>
          <w:szCs w:val="24"/>
        </w:rPr>
        <w:t>的功能？</w:t>
      </w:r>
    </w:p>
    <w:p>
      <w:pPr>
        <w:rPr>
          <w:sz w:val="24"/>
          <w:szCs w:val="24"/>
        </w:rPr>
      </w:pPr>
    </w:p>
    <w:p>
      <w:pPr>
        <w:pStyle w:val="4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ES</w:t>
      </w:r>
      <w:r>
        <w:rPr>
          <w:sz w:val="24"/>
          <w:szCs w:val="24"/>
        </w:rPr>
        <w:t>6 模块化如何使用，</w:t>
      </w:r>
      <w:r>
        <w:rPr>
          <w:rFonts w:hint="eastAsia"/>
          <w:sz w:val="24"/>
          <w:szCs w:val="24"/>
        </w:rPr>
        <w:t>开发</w:t>
      </w:r>
      <w:r>
        <w:rPr>
          <w:sz w:val="24"/>
          <w:szCs w:val="24"/>
        </w:rPr>
        <w:t>环境如何打包？</w:t>
      </w:r>
    </w:p>
    <w:p>
      <w:pPr>
        <w:pStyle w:val="4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模块化</w:t>
      </w:r>
      <w:r>
        <w:rPr>
          <w:sz w:val="24"/>
          <w:szCs w:val="24"/>
        </w:rPr>
        <w:t>的基本语法</w:t>
      </w:r>
    </w:p>
    <w:p>
      <w:pPr>
        <w:pStyle w:val="47"/>
        <w:ind w:left="1440" w:firstLine="0" w:firstLineChars="0"/>
        <w:rPr>
          <w:sz w:val="24"/>
          <w:szCs w:val="24"/>
        </w:rPr>
      </w:pPr>
      <w:r>
        <w:rPr>
          <w:sz w:val="24"/>
          <w:szCs w:val="24"/>
        </w:rPr>
        <w:t>答：略……（</w:t>
      </w:r>
      <w:r>
        <w:rPr>
          <w:rFonts w:hint="eastAsia"/>
          <w:sz w:val="24"/>
          <w:szCs w:val="24"/>
        </w:rPr>
        <w:t>export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import</w:t>
      </w:r>
      <w:r>
        <w:rPr>
          <w:sz w:val="24"/>
          <w:szCs w:val="24"/>
        </w:rPr>
        <w:t>）</w:t>
      </w:r>
    </w:p>
    <w:p>
      <w:pPr>
        <w:pStyle w:val="4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开发环境</w:t>
      </w:r>
      <w:r>
        <w:rPr>
          <w:sz w:val="24"/>
          <w:szCs w:val="24"/>
        </w:rPr>
        <w:t>配置</w:t>
      </w:r>
    </w:p>
    <w:p>
      <w:pPr>
        <w:pStyle w:val="47"/>
        <w:ind w:left="1440" w:firstLine="0" w:firstLineChars="0"/>
        <w:rPr>
          <w:sz w:val="24"/>
          <w:szCs w:val="24"/>
        </w:rPr>
      </w:pPr>
      <w:r>
        <w:rPr>
          <w:sz w:val="24"/>
          <w:szCs w:val="24"/>
        </w:rPr>
        <w:t>答：</w:t>
      </w:r>
      <w:r>
        <w:rPr>
          <w:rFonts w:hint="eastAsia"/>
          <w:sz w:val="24"/>
          <w:szCs w:val="24"/>
        </w:rPr>
        <w:t>略</w:t>
      </w:r>
      <w:r>
        <w:rPr>
          <w:sz w:val="24"/>
          <w:szCs w:val="24"/>
        </w:rPr>
        <w:t>……（babel）</w:t>
      </w:r>
    </w:p>
    <w:p>
      <w:pPr>
        <w:pStyle w:val="4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关于</w:t>
      </w:r>
      <w:r>
        <w:rPr>
          <w:sz w:val="24"/>
          <w:szCs w:val="24"/>
        </w:rPr>
        <w:t>JS众多模块化标准</w:t>
      </w:r>
    </w:p>
    <w:p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</w:rPr>
        <w:t>答：</w:t>
      </w:r>
      <w:r>
        <w:rPr>
          <w:rFonts w:hint="eastAsia"/>
          <w:sz w:val="24"/>
          <w:szCs w:val="24"/>
        </w:rPr>
        <w:t>略</w:t>
      </w:r>
      <w:r>
        <w:rPr>
          <w:sz w:val="24"/>
          <w:szCs w:val="24"/>
        </w:rPr>
        <w:t>……AMD、</w:t>
      </w:r>
      <w:r>
        <w:rPr>
          <w:rFonts w:hint="eastAsia"/>
          <w:sz w:val="24"/>
          <w:szCs w:val="24"/>
        </w:rPr>
        <w:t>CMD</w:t>
      </w:r>
      <w:r>
        <w:rPr>
          <w:sz w:val="24"/>
          <w:szCs w:val="24"/>
        </w:rPr>
        <w:t>、（webpack、</w:t>
      </w:r>
      <w:r>
        <w:rPr>
          <w:rFonts w:hint="eastAsia"/>
          <w:sz w:val="24"/>
          <w:szCs w:val="24"/>
        </w:rPr>
        <w:t>babel</w:t>
      </w:r>
      <w:r>
        <w:rPr>
          <w:sz w:val="24"/>
          <w:szCs w:val="24"/>
          <w:lang w:val="en-US"/>
        </w:rPr>
        <w:t>-loader、webpack.config、package.js、npm start</w:t>
      </w:r>
      <w:r>
        <w:rPr>
          <w:sz w:val="24"/>
          <w:szCs w:val="24"/>
        </w:rPr>
        <w:t>）</w:t>
      </w:r>
    </w:p>
    <w:p>
      <w:pPr>
        <w:pStyle w:val="47"/>
        <w:numPr>
          <w:ilvl w:val="0"/>
          <w:numId w:val="4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</w:t>
      </w:r>
      <w:r>
        <w:rPr>
          <w:rFonts w:hint="eastAsia"/>
          <w:sz w:val="24"/>
          <w:szCs w:val="24"/>
          <w:lang w:val="en-US"/>
        </w:rPr>
        <w:t>构造</w:t>
      </w:r>
      <w:r>
        <w:rPr>
          <w:sz w:val="24"/>
          <w:szCs w:val="24"/>
          <w:lang w:val="en-US"/>
        </w:rPr>
        <w:t>函数</w:t>
      </w:r>
    </w:p>
    <w:p>
      <w:pPr>
        <w:pStyle w:val="47"/>
        <w:numPr>
          <w:ilvl w:val="0"/>
          <w:numId w:val="6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基本语法</w:t>
      </w:r>
    </w:p>
    <w:p>
      <w:pPr>
        <w:pStyle w:val="47"/>
        <w:numPr>
          <w:ilvl w:val="0"/>
          <w:numId w:val="6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继承</w:t>
      </w:r>
    </w:p>
    <w:p>
      <w:pPr>
        <w:pStyle w:val="47"/>
        <w:numPr>
          <w:ilvl w:val="0"/>
          <w:numId w:val="6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原生</w:t>
      </w:r>
      <w:r>
        <w:rPr>
          <w:sz w:val="24"/>
          <w:szCs w:val="24"/>
          <w:lang w:val="en-US"/>
        </w:rPr>
        <w:t>JS构造函数</w:t>
      </w:r>
    </w:p>
    <w:p>
      <w:pPr>
        <w:pStyle w:val="47"/>
        <w:numPr>
          <w:ilvl w:val="0"/>
          <w:numId w:val="4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Promise</w:t>
      </w:r>
      <w:r>
        <w:rPr>
          <w:sz w:val="24"/>
          <w:szCs w:val="24"/>
          <w:lang w:val="en-US"/>
        </w:rPr>
        <w:t xml:space="preserve"> </w:t>
      </w:r>
    </w:p>
    <w:p>
      <w:pPr>
        <w:pStyle w:val="47"/>
        <w:numPr>
          <w:ilvl w:val="0"/>
          <w:numId w:val="7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promise</w:t>
      </w:r>
      <w:r>
        <w:rPr>
          <w:rFonts w:hint="eastAsia"/>
          <w:sz w:val="24"/>
          <w:szCs w:val="24"/>
          <w:lang w:val="en-US"/>
        </w:rPr>
        <w:t>语法</w:t>
      </w:r>
    </w:p>
    <w:p>
      <w:pPr>
        <w:pStyle w:val="47"/>
        <w:numPr>
          <w:ilvl w:val="0"/>
          <w:numId w:val="7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手写</w:t>
      </w:r>
      <w:r>
        <w:rPr>
          <w:sz w:val="24"/>
          <w:szCs w:val="24"/>
          <w:lang w:val="en-US"/>
        </w:rPr>
        <w:t>promise</w:t>
      </w:r>
    </w:p>
    <w:p>
      <w:pPr>
        <w:pStyle w:val="47"/>
        <w:numPr>
          <w:ilvl w:val="0"/>
          <w:numId w:val="4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let/const</w:t>
      </w:r>
    </w:p>
    <w:p>
      <w:pPr>
        <w:pStyle w:val="47"/>
        <w:numPr>
          <w:ilvl w:val="0"/>
          <w:numId w:val="4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多行字符串</w:t>
      </w:r>
      <w:r>
        <w:rPr>
          <w:sz w:val="24"/>
          <w:szCs w:val="24"/>
          <w:lang w:val="en-US"/>
        </w:rPr>
        <w:t>/模板变量</w:t>
      </w:r>
    </w:p>
    <w:p>
      <w:pPr>
        <w:pStyle w:val="47"/>
        <w:numPr>
          <w:ilvl w:val="0"/>
          <w:numId w:val="4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解构赋值</w:t>
      </w:r>
    </w:p>
    <w:p>
      <w:pPr>
        <w:pStyle w:val="47"/>
        <w:numPr>
          <w:ilvl w:val="0"/>
          <w:numId w:val="4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块级作用域</w:t>
      </w:r>
    </w:p>
    <w:p>
      <w:pPr>
        <w:pStyle w:val="47"/>
        <w:numPr>
          <w:ilvl w:val="0"/>
          <w:numId w:val="4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箭头</w:t>
      </w:r>
      <w:r>
        <w:rPr>
          <w:sz w:val="24"/>
          <w:szCs w:val="24"/>
          <w:lang w:val="en-US"/>
        </w:rPr>
        <w:t>函数</w:t>
      </w:r>
    </w:p>
    <w:p>
      <w:pPr>
        <w:pStyle w:val="47"/>
        <w:numPr>
          <w:ilvl w:val="0"/>
          <w:numId w:val="4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函数</w:t>
      </w:r>
      <w:r>
        <w:rPr>
          <w:sz w:val="24"/>
          <w:szCs w:val="24"/>
          <w:lang w:val="en-US"/>
        </w:rPr>
        <w:t>默认参数</w:t>
      </w:r>
    </w:p>
    <w:p>
      <w:pPr>
        <w:pStyle w:val="2"/>
        <w:rPr>
          <w:lang w:val="en-US"/>
        </w:rPr>
      </w:pPr>
      <w:r>
        <w:rPr>
          <w:lang w:val="en-US"/>
        </w:rPr>
        <w:t>原型</w:t>
      </w:r>
    </w:p>
    <w:p>
      <w:pPr>
        <w:pStyle w:val="47"/>
        <w:numPr>
          <w:ilvl w:val="0"/>
          <w:numId w:val="8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说</w:t>
      </w:r>
      <w:r>
        <w:rPr>
          <w:sz w:val="24"/>
          <w:szCs w:val="24"/>
          <w:lang w:val="en-US"/>
        </w:rPr>
        <w:t>一个原型的实际应用。</w:t>
      </w:r>
    </w:p>
    <w:p>
      <w:pPr>
        <w:pStyle w:val="47"/>
        <w:numPr>
          <w:ilvl w:val="0"/>
          <w:numId w:val="9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分析</w:t>
      </w:r>
      <w:r>
        <w:rPr>
          <w:sz w:val="24"/>
          <w:szCs w:val="24"/>
          <w:lang w:val="en-US"/>
        </w:rPr>
        <w:t>jQuery.js、</w:t>
      </w:r>
      <w:r>
        <w:rPr>
          <w:rFonts w:hint="eastAsia"/>
          <w:sz w:val="24"/>
          <w:szCs w:val="24"/>
          <w:lang w:val="en-US"/>
        </w:rPr>
        <w:t>zepto</w:t>
      </w:r>
      <w:r>
        <w:rPr>
          <w:sz w:val="24"/>
          <w:szCs w:val="24"/>
          <w:lang w:val="en-US"/>
        </w:rPr>
        <w:t>.js源码</w:t>
      </w:r>
    </w:p>
    <w:p>
      <w:pPr>
        <w:pStyle w:val="47"/>
        <w:numPr>
          <w:ilvl w:val="1"/>
          <w:numId w:val="9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描述</w:t>
      </w:r>
      <w:r>
        <w:rPr>
          <w:sz w:val="24"/>
          <w:szCs w:val="24"/>
          <w:lang w:val="en-US"/>
        </w:rPr>
        <w:t>jQuery和zepto 这两个库对原型的使用。</w:t>
      </w:r>
      <w:r>
        <w:rPr>
          <w:rFonts w:hint="eastAsia"/>
          <w:sz w:val="24"/>
          <w:szCs w:val="24"/>
          <w:lang w:val="en-US"/>
        </w:rPr>
        <w:t>（</w:t>
      </w:r>
      <w:r>
        <w:rPr>
          <w:sz w:val="24"/>
          <w:szCs w:val="24"/>
          <w:lang w:val="en-US"/>
        </w:rPr>
        <w:t xml:space="preserve">70——80 </w:t>
      </w:r>
      <w:r>
        <w:rPr>
          <w:rFonts w:hint="eastAsia"/>
          <w:sz w:val="24"/>
          <w:szCs w:val="24"/>
          <w:lang w:val="en-US"/>
        </w:rPr>
        <w:t>分）</w:t>
      </w:r>
    </w:p>
    <w:p>
      <w:pPr>
        <w:pStyle w:val="47"/>
        <w:numPr>
          <w:ilvl w:val="1"/>
          <w:numId w:val="9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结合自己的项目经验去回答，</w:t>
      </w:r>
      <w:r>
        <w:rPr>
          <w:rFonts w:hint="eastAsia"/>
          <w:sz w:val="24"/>
          <w:szCs w:val="24"/>
          <w:lang w:val="en-US"/>
        </w:rPr>
        <w:t>说自己</w:t>
      </w:r>
      <w:r>
        <w:rPr>
          <w:sz w:val="24"/>
          <w:szCs w:val="24"/>
          <w:lang w:val="en-US"/>
        </w:rPr>
        <w:t>开发的例子。</w:t>
      </w:r>
    </w:p>
    <w:p>
      <w:pPr>
        <w:pStyle w:val="47"/>
        <w:numPr>
          <w:ilvl w:val="0"/>
          <w:numId w:val="8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原型</w:t>
      </w:r>
      <w:r>
        <w:rPr>
          <w:sz w:val="24"/>
          <w:szCs w:val="24"/>
          <w:lang w:val="en-US"/>
        </w:rPr>
        <w:t>如何体现它的扩展性。</w:t>
      </w:r>
    </w:p>
    <w:p>
      <w:pPr>
        <w:pStyle w:val="47"/>
        <w:numPr>
          <w:ilvl w:val="0"/>
          <w:numId w:val="10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说下jQuery和zepto的插件机制。</w:t>
      </w:r>
    </w:p>
    <w:p>
      <w:pPr>
        <w:pStyle w:val="47"/>
        <w:numPr>
          <w:ilvl w:val="0"/>
          <w:numId w:val="10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结合自己的开发经验，</w:t>
      </w:r>
      <w:r>
        <w:rPr>
          <w:rFonts w:hint="eastAsia"/>
          <w:sz w:val="24"/>
          <w:szCs w:val="24"/>
          <w:lang w:val="en-US"/>
        </w:rPr>
        <w:t>做过</w:t>
      </w:r>
      <w:r>
        <w:rPr>
          <w:sz w:val="24"/>
          <w:szCs w:val="24"/>
          <w:lang w:val="en-US"/>
        </w:rPr>
        <w:t>的基于原型的插件。</w:t>
      </w:r>
    </w:p>
    <w:p>
      <w:pPr>
        <w:pStyle w:val="47"/>
        <w:ind w:left="480" w:firstLine="0" w:firstLineChars="0"/>
        <w:rPr>
          <w:sz w:val="24"/>
          <w:szCs w:val="24"/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t>异步</w:t>
      </w:r>
    </w:p>
    <w:p>
      <w:pPr>
        <w:pStyle w:val="47"/>
        <w:numPr>
          <w:ilvl w:val="0"/>
          <w:numId w:val="11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什么是单线程，</w:t>
      </w:r>
      <w:r>
        <w:rPr>
          <w:rFonts w:hint="eastAsia"/>
          <w:sz w:val="24"/>
          <w:szCs w:val="24"/>
          <w:lang w:val="en-US"/>
        </w:rPr>
        <w:t>单线程</w:t>
      </w:r>
      <w:r>
        <w:rPr>
          <w:sz w:val="24"/>
          <w:szCs w:val="24"/>
          <w:lang w:val="en-US"/>
        </w:rPr>
        <w:t>和异步的关系？</w:t>
      </w:r>
    </w:p>
    <w:p>
      <w:pPr>
        <w:ind w:firstLine="48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1、单线程</w:t>
      </w:r>
      <w:r>
        <w:rPr>
          <w:sz w:val="24"/>
          <w:szCs w:val="24"/>
          <w:lang w:val="en-US"/>
        </w:rPr>
        <w:t>，同一时间只能做一件事，</w:t>
      </w:r>
      <w:r>
        <w:rPr>
          <w:rFonts w:hint="eastAsia"/>
          <w:sz w:val="24"/>
          <w:szCs w:val="24"/>
          <w:lang w:val="en-US"/>
        </w:rPr>
        <w:t>两段</w:t>
      </w:r>
      <w:r>
        <w:rPr>
          <w:sz w:val="24"/>
          <w:szCs w:val="24"/>
          <w:lang w:val="en-US"/>
        </w:rPr>
        <w:t>JS不能同时</w:t>
      </w:r>
      <w:r>
        <w:rPr>
          <w:rFonts w:hint="eastAsia"/>
          <w:sz w:val="24"/>
          <w:szCs w:val="24"/>
          <w:lang w:val="en-US"/>
        </w:rPr>
        <w:t>执行</w:t>
      </w:r>
      <w:r>
        <w:rPr>
          <w:sz w:val="24"/>
          <w:szCs w:val="24"/>
          <w:lang w:val="en-US"/>
        </w:rPr>
        <w:t>。（</w:t>
      </w:r>
      <w:r>
        <w:rPr>
          <w:rFonts w:hint="eastAsia"/>
          <w:sz w:val="24"/>
          <w:szCs w:val="24"/>
          <w:lang w:val="en-US"/>
        </w:rPr>
        <w:t>单线程</w:t>
      </w:r>
      <w:r>
        <w:rPr>
          <w:sz w:val="24"/>
          <w:szCs w:val="24"/>
          <w:lang w:val="en-US"/>
        </w:rPr>
        <w:t>：</w:t>
      </w:r>
      <w:r>
        <w:rPr>
          <w:rFonts w:hint="eastAsia"/>
          <w:sz w:val="24"/>
          <w:szCs w:val="24"/>
          <w:lang w:val="en-US"/>
        </w:rPr>
        <w:t>只有</w:t>
      </w:r>
      <w:r>
        <w:rPr>
          <w:sz w:val="24"/>
          <w:szCs w:val="24"/>
          <w:lang w:val="en-US"/>
        </w:rPr>
        <w:t>一个线程，</w:t>
      </w:r>
      <w:r>
        <w:rPr>
          <w:rFonts w:hint="eastAsia"/>
          <w:sz w:val="24"/>
          <w:szCs w:val="24"/>
          <w:lang w:val="en-US"/>
        </w:rPr>
        <w:t>只能</w:t>
      </w:r>
      <w:r>
        <w:rPr>
          <w:sz w:val="24"/>
          <w:szCs w:val="24"/>
          <w:lang w:val="en-US"/>
        </w:rPr>
        <w:t>做</w:t>
      </w:r>
      <w:r>
        <w:rPr>
          <w:rFonts w:hint="eastAsia"/>
          <w:sz w:val="24"/>
          <w:szCs w:val="24"/>
          <w:lang w:val="en-US"/>
        </w:rPr>
        <w:t>一件事情</w:t>
      </w:r>
      <w:r>
        <w:rPr>
          <w:sz w:val="24"/>
          <w:szCs w:val="24"/>
          <w:lang w:val="en-US"/>
        </w:rPr>
        <w:t>。）</w:t>
      </w:r>
    </w:p>
    <w:p>
      <w:pPr>
        <w:pStyle w:val="47"/>
        <w:ind w:left="480" w:firstLine="0"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2、原因</w:t>
      </w:r>
      <w:r>
        <w:rPr>
          <w:sz w:val="24"/>
          <w:szCs w:val="24"/>
          <w:lang w:val="en-US"/>
        </w:rPr>
        <w:t>就是为了避免DOM渲染冲突（浏览器渲染DOM，JS修改DOM）</w:t>
      </w:r>
    </w:p>
    <w:p>
      <w:pPr>
        <w:pStyle w:val="47"/>
        <w:ind w:left="480" w:firstLine="0"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3、异步</w:t>
      </w:r>
      <w:r>
        <w:rPr>
          <w:sz w:val="24"/>
          <w:szCs w:val="24"/>
          <w:lang w:val="en-US"/>
        </w:rPr>
        <w:t>是一种“无奈”的解决单线程的方案，虽然有很多问题（</w:t>
      </w:r>
      <w:r>
        <w:rPr>
          <w:rFonts w:hint="eastAsia"/>
          <w:sz w:val="24"/>
          <w:szCs w:val="24"/>
          <w:lang w:val="en-US"/>
        </w:rPr>
        <w:t>具体</w:t>
      </w:r>
      <w:r>
        <w:rPr>
          <w:sz w:val="24"/>
          <w:szCs w:val="24"/>
          <w:lang w:val="en-US"/>
        </w:rPr>
        <w:t>解决方案：event-loop，</w:t>
      </w:r>
      <w:r>
        <w:rPr>
          <w:rFonts w:hint="eastAsia"/>
          <w:sz w:val="24"/>
          <w:szCs w:val="24"/>
          <w:lang w:val="en-US"/>
        </w:rPr>
        <w:t>回调</w:t>
      </w:r>
      <w:r>
        <w:rPr>
          <w:sz w:val="24"/>
          <w:szCs w:val="24"/>
          <w:lang w:val="en-US"/>
        </w:rPr>
        <w:t>先后顺序不确定）。</w:t>
      </w:r>
    </w:p>
    <w:p>
      <w:pPr>
        <w:pStyle w:val="47"/>
        <w:numPr>
          <w:ilvl w:val="0"/>
          <w:numId w:val="12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问题1：</w:t>
      </w:r>
      <w:r>
        <w:rPr>
          <w:rFonts w:hint="eastAsia"/>
          <w:sz w:val="24"/>
          <w:szCs w:val="24"/>
          <w:lang w:val="en-US"/>
        </w:rPr>
        <w:t>没按照</w:t>
      </w:r>
      <w:r>
        <w:rPr>
          <w:sz w:val="24"/>
          <w:szCs w:val="24"/>
          <w:lang w:val="en-US"/>
        </w:rPr>
        <w:t>书写</w:t>
      </w:r>
      <w:r>
        <w:rPr>
          <w:rFonts w:hint="eastAsia"/>
          <w:sz w:val="24"/>
          <w:szCs w:val="24"/>
          <w:lang w:val="en-US"/>
        </w:rPr>
        <w:t>方式</w:t>
      </w:r>
      <w:r>
        <w:rPr>
          <w:sz w:val="24"/>
          <w:szCs w:val="24"/>
          <w:lang w:val="en-US"/>
        </w:rPr>
        <w:t>执行，</w:t>
      </w:r>
      <w:r>
        <w:rPr>
          <w:rFonts w:hint="eastAsia"/>
          <w:sz w:val="24"/>
          <w:szCs w:val="24"/>
          <w:lang w:val="en-US"/>
        </w:rPr>
        <w:t>可读性</w:t>
      </w:r>
      <w:r>
        <w:rPr>
          <w:sz w:val="24"/>
          <w:szCs w:val="24"/>
          <w:lang w:val="en-US"/>
        </w:rPr>
        <w:t>差。</w:t>
      </w:r>
    </w:p>
    <w:p>
      <w:pPr>
        <w:pStyle w:val="47"/>
        <w:numPr>
          <w:ilvl w:val="0"/>
          <w:numId w:val="12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问题2：</w:t>
      </w:r>
      <w:r>
        <w:rPr>
          <w:rFonts w:hint="eastAsia"/>
          <w:sz w:val="24"/>
          <w:szCs w:val="24"/>
          <w:lang w:val="en-US"/>
        </w:rPr>
        <w:t>callback</w:t>
      </w:r>
      <w:r>
        <w:rPr>
          <w:sz w:val="24"/>
          <w:szCs w:val="24"/>
          <w:lang w:val="en-US"/>
        </w:rPr>
        <w:t>中不容易模块化。</w:t>
      </w:r>
    </w:p>
    <w:p>
      <w:pPr>
        <w:pStyle w:val="47"/>
        <w:numPr>
          <w:ilvl w:val="0"/>
          <w:numId w:val="11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event-loop</w:t>
      </w:r>
      <w:r>
        <w:rPr>
          <w:sz w:val="24"/>
          <w:szCs w:val="24"/>
          <w:lang w:val="en-US"/>
        </w:rPr>
        <w:t>事件轮询是什么？（执行JS的引擎监控轮询）</w:t>
      </w:r>
    </w:p>
    <w:p>
      <w:pPr>
        <w:pStyle w:val="47"/>
        <w:numPr>
          <w:ilvl w:val="0"/>
          <w:numId w:val="13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事件</w:t>
      </w:r>
      <w:r>
        <w:rPr>
          <w:sz w:val="24"/>
          <w:szCs w:val="24"/>
          <w:lang w:val="en-US"/>
        </w:rPr>
        <w:t>轮询，</w:t>
      </w:r>
      <w:r>
        <w:rPr>
          <w:rFonts w:hint="eastAsia"/>
          <w:sz w:val="24"/>
          <w:szCs w:val="24"/>
          <w:lang w:val="en-US"/>
        </w:rPr>
        <w:t>JS</w:t>
      </w:r>
      <w:r>
        <w:rPr>
          <w:sz w:val="24"/>
          <w:szCs w:val="24"/>
          <w:lang w:val="en-US"/>
        </w:rPr>
        <w:t>实现异步的具体解决</w:t>
      </w:r>
      <w:r>
        <w:rPr>
          <w:rFonts w:hint="eastAsia"/>
          <w:sz w:val="24"/>
          <w:szCs w:val="24"/>
          <w:lang w:val="en-US"/>
        </w:rPr>
        <w:t>方案</w:t>
      </w:r>
    </w:p>
    <w:p>
      <w:pPr>
        <w:pStyle w:val="47"/>
        <w:numPr>
          <w:ilvl w:val="0"/>
          <w:numId w:val="13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同步</w:t>
      </w:r>
      <w:r>
        <w:rPr>
          <w:sz w:val="24"/>
          <w:szCs w:val="24"/>
          <w:lang w:val="en-US"/>
        </w:rPr>
        <w:t>代码，</w:t>
      </w:r>
      <w:r>
        <w:rPr>
          <w:rFonts w:hint="eastAsia"/>
          <w:sz w:val="24"/>
          <w:szCs w:val="24"/>
          <w:lang w:val="en-US"/>
        </w:rPr>
        <w:t>直接</w:t>
      </w:r>
      <w:r>
        <w:rPr>
          <w:sz w:val="24"/>
          <w:szCs w:val="24"/>
          <w:lang w:val="en-US"/>
        </w:rPr>
        <w:t>执行</w:t>
      </w:r>
    </w:p>
    <w:p>
      <w:pPr>
        <w:pStyle w:val="47"/>
        <w:numPr>
          <w:ilvl w:val="0"/>
          <w:numId w:val="13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异步函数</w:t>
      </w:r>
      <w:r>
        <w:rPr>
          <w:sz w:val="24"/>
          <w:szCs w:val="24"/>
          <w:lang w:val="en-US"/>
        </w:rPr>
        <w:t>先放在异步队列中</w:t>
      </w:r>
    </w:p>
    <w:p>
      <w:pPr>
        <w:pStyle w:val="47"/>
        <w:numPr>
          <w:ilvl w:val="0"/>
          <w:numId w:val="13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待同步函数</w:t>
      </w:r>
      <w:r>
        <w:rPr>
          <w:sz w:val="24"/>
          <w:szCs w:val="24"/>
          <w:lang w:val="en-US"/>
        </w:rPr>
        <w:t>执行完毕，</w:t>
      </w:r>
      <w:r>
        <w:rPr>
          <w:rFonts w:hint="eastAsia"/>
          <w:sz w:val="24"/>
          <w:szCs w:val="24"/>
          <w:lang w:val="en-US"/>
        </w:rPr>
        <w:t>轮询</w:t>
      </w:r>
      <w:r>
        <w:rPr>
          <w:sz w:val="24"/>
          <w:szCs w:val="24"/>
          <w:lang w:val="en-US"/>
        </w:rPr>
        <w:t>执行异步队列的函数。</w:t>
      </w:r>
    </w:p>
    <w:p>
      <w:pPr>
        <w:pStyle w:val="47"/>
        <w:numPr>
          <w:ilvl w:val="0"/>
          <w:numId w:val="8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是否用过jQuery的Deferred？（jQuery1.5.0以后ajax返回的是deferred，可以链式操作，</w:t>
      </w:r>
      <w:r>
        <w:rPr>
          <w:rFonts w:hint="eastAsia"/>
          <w:sz w:val="24"/>
          <w:szCs w:val="24"/>
          <w:lang w:val="en-US"/>
        </w:rPr>
        <w:t>Promise</w:t>
      </w:r>
      <w:r>
        <w:rPr>
          <w:sz w:val="24"/>
          <w:szCs w:val="24"/>
          <w:lang w:val="en-US"/>
        </w:rPr>
        <w:t>的前生。）</w:t>
      </w:r>
    </w:p>
    <w:p>
      <w:pPr>
        <w:pStyle w:val="47"/>
        <w:numPr>
          <w:ilvl w:val="0"/>
          <w:numId w:val="14"/>
        </w:numPr>
        <w:ind w:firstLineChars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deferred对象就是jQuery的回调函数解决方案</w:t>
      </w:r>
      <w:r>
        <w:rPr>
          <w:sz w:val="24"/>
          <w:szCs w:val="24"/>
          <w:lang w:val="en-US"/>
        </w:rPr>
        <w:t>。</w:t>
      </w:r>
    </w:p>
    <w:p>
      <w:pPr>
        <w:pStyle w:val="47"/>
        <w:numPr>
          <w:ilvl w:val="0"/>
          <w:numId w:val="14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>无法</w:t>
      </w:r>
      <w:r>
        <w:rPr>
          <w:b/>
          <w:bCs/>
          <w:sz w:val="24"/>
          <w:szCs w:val="24"/>
          <w:lang w:val="en-US"/>
        </w:rPr>
        <w:t>改变JS异步和单线程的本质</w:t>
      </w:r>
      <w:r>
        <w:rPr>
          <w:sz w:val="24"/>
          <w:szCs w:val="24"/>
          <w:lang w:val="en-US"/>
        </w:rPr>
        <w:t>。</w:t>
      </w:r>
    </w:p>
    <w:p>
      <w:pPr>
        <w:pStyle w:val="47"/>
        <w:numPr>
          <w:ilvl w:val="0"/>
          <w:numId w:val="14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>只能</w:t>
      </w:r>
      <w:r>
        <w:rPr>
          <w:b/>
          <w:bCs/>
          <w:sz w:val="24"/>
          <w:szCs w:val="24"/>
          <w:lang w:val="en-US"/>
        </w:rPr>
        <w:t>从写法</w:t>
      </w:r>
      <w:r>
        <w:rPr>
          <w:rFonts w:hint="eastAsia"/>
          <w:b/>
          <w:bCs/>
          <w:sz w:val="24"/>
          <w:szCs w:val="24"/>
          <w:lang w:val="en-US"/>
        </w:rPr>
        <w:t>上</w:t>
      </w:r>
      <w:r>
        <w:rPr>
          <w:b/>
          <w:bCs/>
          <w:sz w:val="24"/>
          <w:szCs w:val="24"/>
          <w:lang w:val="en-US"/>
        </w:rPr>
        <w:t>杜绝callback这种形式</w:t>
      </w:r>
    </w:p>
    <w:p>
      <w:pPr>
        <w:pStyle w:val="47"/>
        <w:numPr>
          <w:ilvl w:val="0"/>
          <w:numId w:val="14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>他是</w:t>
      </w:r>
      <w:r>
        <w:rPr>
          <w:b/>
          <w:bCs/>
          <w:sz w:val="24"/>
          <w:szCs w:val="24"/>
          <w:lang w:val="en-US"/>
        </w:rPr>
        <w:t>一种语法糖形式，</w:t>
      </w:r>
      <w:r>
        <w:rPr>
          <w:rFonts w:hint="eastAsia"/>
          <w:b/>
          <w:bCs/>
          <w:sz w:val="24"/>
          <w:szCs w:val="24"/>
          <w:lang w:val="en-US"/>
        </w:rPr>
        <w:t>但是</w:t>
      </w:r>
      <w:r>
        <w:rPr>
          <w:b/>
          <w:bCs/>
          <w:sz w:val="24"/>
          <w:szCs w:val="24"/>
          <w:lang w:val="en-US"/>
        </w:rPr>
        <w:t>解耦了代码。</w:t>
      </w:r>
    </w:p>
    <w:p>
      <w:pPr>
        <w:pStyle w:val="47"/>
        <w:numPr>
          <w:ilvl w:val="0"/>
          <w:numId w:val="14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>很好</w:t>
      </w:r>
      <w:r>
        <w:rPr>
          <w:b/>
          <w:bCs/>
          <w:sz w:val="24"/>
          <w:szCs w:val="24"/>
          <w:lang w:val="en-US"/>
        </w:rPr>
        <w:t>的</w:t>
      </w:r>
      <w:r>
        <w:rPr>
          <w:rFonts w:hint="eastAsia"/>
          <w:b/>
          <w:bCs/>
          <w:sz w:val="24"/>
          <w:szCs w:val="24"/>
          <w:lang w:val="en-US"/>
        </w:rPr>
        <w:t>体现</w:t>
      </w:r>
      <w:r>
        <w:rPr>
          <w:b/>
          <w:bCs/>
          <w:sz w:val="24"/>
          <w:szCs w:val="24"/>
          <w:lang w:val="en-US"/>
        </w:rPr>
        <w:t>了：开放</w:t>
      </w:r>
      <w:r>
        <w:rPr>
          <w:rFonts w:hint="eastAsia"/>
          <w:b/>
          <w:bCs/>
          <w:sz w:val="24"/>
          <w:szCs w:val="24"/>
          <w:lang w:val="en-US"/>
        </w:rPr>
        <w:t>封闭</w:t>
      </w:r>
      <w:r>
        <w:rPr>
          <w:b/>
          <w:bCs/>
          <w:sz w:val="24"/>
          <w:szCs w:val="24"/>
          <w:lang w:val="en-US"/>
        </w:rPr>
        <w:t>原则。（只扩展不修改）</w:t>
      </w:r>
    </w:p>
    <w:p>
      <w:pPr>
        <w:pStyle w:val="47"/>
        <w:numPr>
          <w:ilvl w:val="0"/>
          <w:numId w:val="14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>说明</w:t>
      </w:r>
      <w:r>
        <w:rPr>
          <w:b/>
          <w:bCs/>
          <w:sz w:val="24"/>
          <w:szCs w:val="24"/>
          <w:lang w:val="en-US"/>
        </w:rPr>
        <w:t>promise和deferred的区别</w:t>
      </w:r>
    </w:p>
    <w:p>
      <w:pPr>
        <w:pStyle w:val="47"/>
        <w:numPr>
          <w:ilvl w:val="0"/>
          <w:numId w:val="8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Promise</w:t>
      </w:r>
      <w:r>
        <w:rPr>
          <w:sz w:val="24"/>
          <w:szCs w:val="24"/>
          <w:lang w:val="en-US"/>
        </w:rPr>
        <w:t>的基本使用和原理？</w:t>
      </w:r>
    </w:p>
    <w:p>
      <w:pPr>
        <w:pStyle w:val="47"/>
        <w:numPr>
          <w:ilvl w:val="1"/>
          <w:numId w:val="8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基本</w:t>
      </w:r>
      <w:r>
        <w:rPr>
          <w:sz w:val="24"/>
          <w:szCs w:val="24"/>
          <w:lang w:val="en-US"/>
        </w:rPr>
        <w:t>语法</w:t>
      </w:r>
    </w:p>
    <w:p>
      <w:pPr>
        <w:pStyle w:val="47"/>
        <w:numPr>
          <w:ilvl w:val="1"/>
          <w:numId w:val="8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异常捕获</w:t>
      </w:r>
      <w:r>
        <w:rPr>
          <w:sz w:val="24"/>
          <w:szCs w:val="24"/>
          <w:lang w:val="en-US"/>
        </w:rPr>
        <w:t>（Error或reject</w:t>
      </w:r>
      <w:r>
        <w:rPr>
          <w:rFonts w:hint="eastAsia"/>
          <w:sz w:val="24"/>
          <w:szCs w:val="24"/>
          <w:lang w:val="en-US"/>
        </w:rPr>
        <w:t>都有</w:t>
      </w:r>
      <w:r>
        <w:rPr>
          <w:sz w:val="24"/>
          <w:szCs w:val="24"/>
          <w:lang w:val="en-US"/>
        </w:rPr>
        <w:t>考虑）</w:t>
      </w:r>
    </w:p>
    <w:p>
      <w:pPr>
        <w:pStyle w:val="47"/>
        <w:numPr>
          <w:ilvl w:val="1"/>
          <w:numId w:val="8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多个</w:t>
      </w:r>
      <w:r>
        <w:rPr>
          <w:sz w:val="24"/>
          <w:szCs w:val="24"/>
          <w:lang w:val="en-US"/>
        </w:rPr>
        <w:t>串联（链式执行的好处）</w:t>
      </w:r>
    </w:p>
    <w:p>
      <w:pPr>
        <w:pStyle w:val="47"/>
        <w:numPr>
          <w:ilvl w:val="1"/>
          <w:numId w:val="8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Promise</w:t>
      </w:r>
      <w:r>
        <w:rPr>
          <w:sz w:val="24"/>
          <w:szCs w:val="24"/>
          <w:lang w:val="en-US"/>
        </w:rPr>
        <w:t xml:space="preserve">.all </w:t>
      </w:r>
      <w:r>
        <w:rPr>
          <w:rFonts w:hint="eastAsia"/>
          <w:sz w:val="24"/>
          <w:szCs w:val="24"/>
          <w:lang w:val="en-US"/>
        </w:rPr>
        <w:t>和</w:t>
      </w:r>
      <w:r>
        <w:rPr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Promise</w:t>
      </w:r>
      <w:r>
        <w:rPr>
          <w:sz w:val="24"/>
          <w:szCs w:val="24"/>
          <w:lang w:val="en-US"/>
        </w:rPr>
        <w:t>.race（race是赛跑的意思，谁先成功就先返回）</w:t>
      </w:r>
    </w:p>
    <w:p>
      <w:pPr>
        <w:pStyle w:val="47"/>
        <w:numPr>
          <w:ilvl w:val="1"/>
          <w:numId w:val="8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Promise的标准（状态变化、</w:t>
      </w:r>
      <w:r>
        <w:rPr>
          <w:rFonts w:hint="eastAsia"/>
          <w:sz w:val="24"/>
          <w:szCs w:val="24"/>
          <w:lang w:val="en-US"/>
        </w:rPr>
        <w:t>then</w:t>
      </w:r>
      <w:r>
        <w:rPr>
          <w:sz w:val="24"/>
          <w:szCs w:val="24"/>
          <w:lang w:val="en-US"/>
        </w:rPr>
        <w:t>函数）</w:t>
      </w:r>
    </w:p>
    <w:p>
      <w:pPr>
        <w:pStyle w:val="47"/>
        <w:numPr>
          <w:ilvl w:val="2"/>
          <w:numId w:val="8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三种</w:t>
      </w:r>
      <w:r>
        <w:rPr>
          <w:sz w:val="24"/>
          <w:szCs w:val="24"/>
          <w:lang w:val="en-US"/>
        </w:rPr>
        <w:t>状态：</w:t>
      </w:r>
      <w:r>
        <w:rPr>
          <w:rFonts w:hint="eastAsia"/>
          <w:sz w:val="24"/>
          <w:szCs w:val="24"/>
          <w:lang w:val="en-US"/>
        </w:rPr>
        <w:t>pending</w:t>
      </w:r>
      <w:r>
        <w:rPr>
          <w:sz w:val="24"/>
          <w:szCs w:val="24"/>
          <w:lang w:val="en-US"/>
        </w:rPr>
        <w:t>、fulfilled、</w:t>
      </w:r>
      <w:r>
        <w:rPr>
          <w:rFonts w:hint="eastAsia"/>
          <w:sz w:val="24"/>
          <w:szCs w:val="24"/>
          <w:lang w:val="en-US"/>
        </w:rPr>
        <w:t>rejected</w:t>
      </w:r>
    </w:p>
    <w:p>
      <w:pPr>
        <w:pStyle w:val="47"/>
        <w:numPr>
          <w:ilvl w:val="2"/>
          <w:numId w:val="8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初始</w:t>
      </w:r>
      <w:r>
        <w:rPr>
          <w:sz w:val="24"/>
          <w:szCs w:val="24"/>
          <w:lang w:val="en-US"/>
        </w:rPr>
        <w:t>状态：</w:t>
      </w:r>
      <w:r>
        <w:rPr>
          <w:rFonts w:hint="eastAsia"/>
          <w:sz w:val="24"/>
          <w:szCs w:val="24"/>
          <w:lang w:val="en-US"/>
        </w:rPr>
        <w:t>pending</w:t>
      </w:r>
    </w:p>
    <w:p>
      <w:pPr>
        <w:pStyle w:val="47"/>
        <w:numPr>
          <w:ilvl w:val="2"/>
          <w:numId w:val="8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pending</w:t>
      </w:r>
      <w:r>
        <w:rPr>
          <w:sz w:val="24"/>
          <w:szCs w:val="24"/>
          <w:lang w:val="en-US"/>
        </w:rPr>
        <w:t>变为fulfilled、</w:t>
      </w:r>
      <w:r>
        <w:rPr>
          <w:rFonts w:hint="eastAsia"/>
          <w:sz w:val="24"/>
          <w:szCs w:val="24"/>
          <w:lang w:val="en-US"/>
        </w:rPr>
        <w:t>或者</w:t>
      </w:r>
      <w:r>
        <w:rPr>
          <w:sz w:val="24"/>
          <w:szCs w:val="24"/>
          <w:lang w:val="en-US"/>
        </w:rPr>
        <w:t>pending变为rejected</w:t>
      </w:r>
    </w:p>
    <w:p>
      <w:pPr>
        <w:pStyle w:val="47"/>
        <w:numPr>
          <w:ilvl w:val="2"/>
          <w:numId w:val="8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状态</w:t>
      </w:r>
      <w:r>
        <w:rPr>
          <w:sz w:val="24"/>
          <w:szCs w:val="24"/>
          <w:lang w:val="en-US"/>
        </w:rPr>
        <w:t>不可逆</w:t>
      </w:r>
    </w:p>
    <w:p>
      <w:pPr>
        <w:pStyle w:val="47"/>
        <w:numPr>
          <w:ilvl w:val="2"/>
          <w:numId w:val="8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Promise</w:t>
      </w:r>
      <w:r>
        <w:rPr>
          <w:sz w:val="24"/>
          <w:szCs w:val="24"/>
          <w:lang w:val="en-US"/>
        </w:rPr>
        <w:t>实例必须实现then这个方法</w:t>
      </w:r>
    </w:p>
    <w:p>
      <w:pPr>
        <w:pStyle w:val="47"/>
        <w:numPr>
          <w:ilvl w:val="2"/>
          <w:numId w:val="8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then()</w:t>
      </w:r>
      <w:r>
        <w:rPr>
          <w:rFonts w:hint="eastAsia"/>
          <w:sz w:val="24"/>
          <w:szCs w:val="24"/>
          <w:lang w:val="en-US"/>
        </w:rPr>
        <w:t>必须</w:t>
      </w:r>
      <w:r>
        <w:rPr>
          <w:sz w:val="24"/>
          <w:szCs w:val="24"/>
          <w:lang w:val="en-US"/>
        </w:rPr>
        <w:t>接收两个函数作为参数</w:t>
      </w:r>
    </w:p>
    <w:p>
      <w:pPr>
        <w:pStyle w:val="47"/>
        <w:numPr>
          <w:ilvl w:val="2"/>
          <w:numId w:val="8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then</w:t>
      </w:r>
      <w:r>
        <w:rPr>
          <w:sz w:val="24"/>
          <w:szCs w:val="24"/>
          <w:lang w:val="en-US"/>
        </w:rPr>
        <w:t>()</w:t>
      </w:r>
      <w:r>
        <w:rPr>
          <w:rFonts w:hint="eastAsia"/>
          <w:sz w:val="24"/>
          <w:szCs w:val="24"/>
          <w:lang w:val="en-US"/>
        </w:rPr>
        <w:t>返回</w:t>
      </w:r>
      <w:r>
        <w:rPr>
          <w:sz w:val="24"/>
          <w:szCs w:val="24"/>
          <w:lang w:val="en-US"/>
        </w:rPr>
        <w:t>的必须是一个Promise实例</w:t>
      </w:r>
    </w:p>
    <w:p>
      <w:pPr>
        <w:pStyle w:val="47"/>
        <w:numPr>
          <w:ilvl w:val="0"/>
          <w:numId w:val="8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介绍</w:t>
      </w:r>
      <w:r>
        <w:rPr>
          <w:sz w:val="24"/>
          <w:szCs w:val="24"/>
          <w:lang w:val="en-US"/>
        </w:rPr>
        <w:t>一下async/</w:t>
      </w:r>
      <w:r>
        <w:rPr>
          <w:rFonts w:hint="eastAsia"/>
          <w:sz w:val="24"/>
          <w:szCs w:val="24"/>
          <w:lang w:val="en-US"/>
        </w:rPr>
        <w:t>await</w:t>
      </w:r>
      <w:r>
        <w:rPr>
          <w:sz w:val="24"/>
          <w:szCs w:val="24"/>
          <w:lang w:val="en-US"/>
        </w:rPr>
        <w:t>（和Promise的区别、</w:t>
      </w:r>
      <w:r>
        <w:rPr>
          <w:rFonts w:hint="eastAsia"/>
          <w:sz w:val="24"/>
          <w:szCs w:val="24"/>
          <w:lang w:val="en-US"/>
        </w:rPr>
        <w:t>联系</w:t>
      </w:r>
      <w:r>
        <w:rPr>
          <w:sz w:val="24"/>
          <w:szCs w:val="24"/>
          <w:lang w:val="en-US"/>
        </w:rPr>
        <w:t>）？</w:t>
      </w:r>
    </w:p>
    <w:p>
      <w:pPr>
        <w:pStyle w:val="47"/>
        <w:numPr>
          <w:ilvl w:val="0"/>
          <w:numId w:val="15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then</w:t>
      </w:r>
      <w:r>
        <w:rPr>
          <w:sz w:val="24"/>
          <w:szCs w:val="24"/>
          <w:lang w:val="en-US"/>
        </w:rPr>
        <w:t>只是将callback拆分了</w:t>
      </w:r>
    </w:p>
    <w:p>
      <w:pPr>
        <w:pStyle w:val="47"/>
        <w:numPr>
          <w:ilvl w:val="0"/>
          <w:numId w:val="15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async</w:t>
      </w:r>
      <w:r>
        <w:rPr>
          <w:sz w:val="24"/>
          <w:szCs w:val="24"/>
          <w:lang w:val="en-US"/>
        </w:rPr>
        <w:t>/await</w:t>
      </w:r>
      <w:r>
        <w:rPr>
          <w:rFonts w:hint="eastAsia"/>
          <w:sz w:val="24"/>
          <w:szCs w:val="24"/>
          <w:lang w:val="en-US"/>
        </w:rPr>
        <w:t>是</w:t>
      </w:r>
      <w:r>
        <w:rPr>
          <w:sz w:val="24"/>
          <w:szCs w:val="24"/>
          <w:lang w:val="en-US"/>
        </w:rPr>
        <w:t>最直接的同步写法</w:t>
      </w:r>
    </w:p>
    <w:p>
      <w:pPr>
        <w:pStyle w:val="47"/>
        <w:numPr>
          <w:ilvl w:val="1"/>
          <w:numId w:val="15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使用await，</w:t>
      </w:r>
      <w:r>
        <w:rPr>
          <w:rFonts w:hint="eastAsia"/>
          <w:sz w:val="24"/>
          <w:szCs w:val="24"/>
          <w:lang w:val="en-US"/>
        </w:rPr>
        <w:t>函数</w:t>
      </w:r>
      <w:r>
        <w:rPr>
          <w:sz w:val="24"/>
          <w:szCs w:val="24"/>
          <w:lang w:val="en-US"/>
        </w:rPr>
        <w:t>必须用async标识</w:t>
      </w:r>
    </w:p>
    <w:p>
      <w:pPr>
        <w:pStyle w:val="47"/>
        <w:numPr>
          <w:ilvl w:val="1"/>
          <w:numId w:val="15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await</w:t>
      </w:r>
      <w:r>
        <w:rPr>
          <w:sz w:val="24"/>
          <w:szCs w:val="24"/>
          <w:lang w:val="en-US"/>
        </w:rPr>
        <w:t>后面跟的是一个Promise实例</w:t>
      </w:r>
    </w:p>
    <w:p>
      <w:pPr>
        <w:pStyle w:val="47"/>
        <w:numPr>
          <w:ilvl w:val="1"/>
          <w:numId w:val="15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需要</w:t>
      </w:r>
      <w:r>
        <w:rPr>
          <w:sz w:val="24"/>
          <w:szCs w:val="24"/>
          <w:lang w:val="en-US"/>
        </w:rPr>
        <w:t>babel-polyfill（polyfill是兼容的意思）</w:t>
      </w:r>
    </w:p>
    <w:p>
      <w:pPr>
        <w:pStyle w:val="47"/>
        <w:numPr>
          <w:ilvl w:val="0"/>
          <w:numId w:val="15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使用</w:t>
      </w:r>
      <w:r>
        <w:rPr>
          <w:sz w:val="24"/>
          <w:szCs w:val="24"/>
          <w:lang w:val="en-US"/>
        </w:rPr>
        <w:t>了Promise，</w:t>
      </w:r>
      <w:r>
        <w:rPr>
          <w:rFonts w:hint="eastAsia"/>
          <w:sz w:val="24"/>
          <w:szCs w:val="24"/>
          <w:lang w:val="en-US"/>
        </w:rPr>
        <w:t>并没有</w:t>
      </w:r>
      <w:r>
        <w:rPr>
          <w:sz w:val="24"/>
          <w:szCs w:val="24"/>
          <w:lang w:val="en-US"/>
        </w:rPr>
        <w:t>和Promise冲突</w:t>
      </w:r>
    </w:p>
    <w:p>
      <w:pPr>
        <w:pStyle w:val="47"/>
        <w:numPr>
          <w:ilvl w:val="0"/>
          <w:numId w:val="15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完全</w:t>
      </w:r>
      <w:r>
        <w:rPr>
          <w:sz w:val="24"/>
          <w:szCs w:val="24"/>
          <w:lang w:val="en-US"/>
        </w:rPr>
        <w:t>是同步的写法，</w:t>
      </w:r>
      <w:r>
        <w:rPr>
          <w:rFonts w:hint="eastAsia"/>
          <w:sz w:val="24"/>
          <w:szCs w:val="24"/>
          <w:lang w:val="en-US"/>
        </w:rPr>
        <w:t>再也</w:t>
      </w:r>
      <w:r>
        <w:rPr>
          <w:sz w:val="24"/>
          <w:szCs w:val="24"/>
          <w:lang w:val="en-US"/>
        </w:rPr>
        <w:t>没有回调函数</w:t>
      </w:r>
    </w:p>
    <w:p>
      <w:pPr>
        <w:pStyle w:val="47"/>
        <w:numPr>
          <w:ilvl w:val="0"/>
          <w:numId w:val="15"/>
        </w:numPr>
        <w:ind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但是</w:t>
      </w:r>
      <w:r>
        <w:rPr>
          <w:sz w:val="24"/>
          <w:szCs w:val="24"/>
          <w:lang w:val="en-US"/>
        </w:rPr>
        <w:t>：</w:t>
      </w:r>
      <w:r>
        <w:rPr>
          <w:rFonts w:hint="eastAsia"/>
          <w:sz w:val="24"/>
          <w:szCs w:val="24"/>
          <w:lang w:val="en-US"/>
        </w:rPr>
        <w:t>改变</w:t>
      </w:r>
      <w:r>
        <w:rPr>
          <w:sz w:val="24"/>
          <w:szCs w:val="24"/>
          <w:lang w:val="en-US"/>
        </w:rPr>
        <w:t>不了JS单线程，</w:t>
      </w:r>
      <w:r>
        <w:rPr>
          <w:rFonts w:hint="eastAsia"/>
          <w:sz w:val="24"/>
          <w:szCs w:val="24"/>
          <w:lang w:val="en-US"/>
        </w:rPr>
        <w:t>异步</w:t>
      </w:r>
      <w:r>
        <w:rPr>
          <w:sz w:val="24"/>
          <w:szCs w:val="24"/>
          <w:lang w:val="en-US"/>
        </w:rPr>
        <w:t>的本质</w:t>
      </w:r>
    </w:p>
    <w:p>
      <w:pPr>
        <w:pStyle w:val="47"/>
        <w:numPr>
          <w:ilvl w:val="0"/>
          <w:numId w:val="8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总结下</w:t>
      </w:r>
      <w:r>
        <w:rPr>
          <w:sz w:val="24"/>
          <w:szCs w:val="24"/>
          <w:lang w:val="en-US"/>
        </w:rPr>
        <w:t>当前JS解决异步的方案？</w:t>
      </w:r>
    </w:p>
    <w:p>
      <w:pPr>
        <w:pStyle w:val="47"/>
        <w:numPr>
          <w:ilvl w:val="0"/>
          <w:numId w:val="16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jQuery</w:t>
      </w:r>
      <w:r>
        <w:rPr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Defferred</w:t>
      </w:r>
    </w:p>
    <w:p>
      <w:pPr>
        <w:pStyle w:val="47"/>
        <w:numPr>
          <w:ilvl w:val="0"/>
          <w:numId w:val="16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Promise</w:t>
      </w:r>
    </w:p>
    <w:p>
      <w:pPr>
        <w:pStyle w:val="47"/>
        <w:numPr>
          <w:ilvl w:val="0"/>
          <w:numId w:val="16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Async</w:t>
      </w:r>
      <w:r>
        <w:rPr>
          <w:sz w:val="24"/>
          <w:szCs w:val="24"/>
          <w:lang w:val="en-US"/>
        </w:rPr>
        <w:t>/await</w:t>
      </w:r>
    </w:p>
    <w:p>
      <w:pPr>
        <w:pStyle w:val="47"/>
        <w:numPr>
          <w:ilvl w:val="0"/>
          <w:numId w:val="16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Generator</w:t>
      </w:r>
    </w:p>
    <w:p>
      <w:pPr>
        <w:pStyle w:val="47"/>
        <w:numPr>
          <w:ilvl w:val="1"/>
          <w:numId w:val="16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原理</w:t>
      </w:r>
      <w:r>
        <w:rPr>
          <w:sz w:val="24"/>
          <w:szCs w:val="24"/>
          <w:lang w:val="en-US"/>
        </w:rPr>
        <w:t>比较复杂，学习成本高</w:t>
      </w:r>
    </w:p>
    <w:p>
      <w:pPr>
        <w:pStyle w:val="47"/>
        <w:numPr>
          <w:ilvl w:val="1"/>
          <w:numId w:val="16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不是异步的直接替代方式</w:t>
      </w:r>
    </w:p>
    <w:p>
      <w:pPr>
        <w:pStyle w:val="47"/>
        <w:numPr>
          <w:ilvl w:val="1"/>
          <w:numId w:val="16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有</w:t>
      </w:r>
      <w:r>
        <w:rPr>
          <w:sz w:val="24"/>
          <w:szCs w:val="24"/>
          <w:lang w:val="en-US"/>
        </w:rPr>
        <w:t>更</w:t>
      </w:r>
      <w:r>
        <w:rPr>
          <w:rFonts w:hint="eastAsia"/>
          <w:sz w:val="24"/>
          <w:szCs w:val="24"/>
          <w:lang w:val="en-US"/>
        </w:rPr>
        <w:t>好</w:t>
      </w:r>
      <w:r>
        <w:rPr>
          <w:sz w:val="24"/>
          <w:szCs w:val="24"/>
          <w:lang w:val="en-US"/>
        </w:rPr>
        <w:t>更简洁的解决方案async/</w:t>
      </w:r>
      <w:r>
        <w:rPr>
          <w:rFonts w:hint="eastAsia"/>
          <w:sz w:val="24"/>
          <w:szCs w:val="24"/>
          <w:lang w:val="en-US"/>
        </w:rPr>
        <w:t>await</w:t>
      </w:r>
    </w:p>
    <w:p>
      <w:pPr>
        <w:pStyle w:val="47"/>
        <w:numPr>
          <w:ilvl w:val="1"/>
          <w:numId w:val="16"/>
        </w:numPr>
        <w:ind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koa也</w:t>
      </w:r>
      <w:r>
        <w:rPr>
          <w:sz w:val="24"/>
          <w:szCs w:val="24"/>
          <w:lang w:val="en-US"/>
        </w:rPr>
        <w:t>早已“弃暗投明”</w:t>
      </w:r>
    </w:p>
    <w:p>
      <w:pPr>
        <w:pStyle w:val="2"/>
        <w:rPr>
          <w:rFonts w:hint="eastAsia"/>
          <w:lang w:val="en-US"/>
        </w:rPr>
      </w:pPr>
      <w:r>
        <w:rPr>
          <w:lang w:val="en-US"/>
        </w:rPr>
        <w:t>虚拟DOM</w:t>
      </w:r>
    </w:p>
    <w:p>
      <w:pPr>
        <w:pStyle w:val="47"/>
        <w:numPr>
          <w:ilvl w:val="0"/>
          <w:numId w:val="17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问题</w:t>
      </w:r>
    </w:p>
    <w:p>
      <w:pPr>
        <w:pStyle w:val="47"/>
        <w:numPr>
          <w:ilvl w:val="1"/>
          <w:numId w:val="17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vdom是什么？为何会存在vdom？</w:t>
      </w:r>
    </w:p>
    <w:p>
      <w:pPr>
        <w:pStyle w:val="47"/>
        <w:numPr>
          <w:ilvl w:val="2"/>
          <w:numId w:val="17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Virtual dom，虚拟DOM。</w:t>
      </w:r>
    </w:p>
    <w:p>
      <w:pPr>
        <w:pStyle w:val="47"/>
        <w:numPr>
          <w:ilvl w:val="2"/>
          <w:numId w:val="17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用JS模拟DOM结构。</w:t>
      </w:r>
    </w:p>
    <w:p>
      <w:pPr>
        <w:pStyle w:val="47"/>
        <w:numPr>
          <w:ilvl w:val="2"/>
          <w:numId w:val="17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DOM操作非常“昂贵”。</w:t>
      </w:r>
    </w:p>
    <w:p>
      <w:pPr>
        <w:pStyle w:val="47"/>
        <w:numPr>
          <w:ilvl w:val="2"/>
          <w:numId w:val="17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将DOM对比操作JavaScript层，提高效率。</w:t>
      </w:r>
    </w:p>
    <w:p>
      <w:pPr>
        <w:pStyle w:val="47"/>
        <w:numPr>
          <w:ilvl w:val="1"/>
          <w:numId w:val="17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vdom如何应用，核心API是什么？</w:t>
      </w:r>
    </w:p>
    <w:p>
      <w:pPr>
        <w:pStyle w:val="47"/>
        <w:numPr>
          <w:ilvl w:val="2"/>
          <w:numId w:val="17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可以使用snabbdom的用法来举例。</w:t>
      </w:r>
    </w:p>
    <w:p>
      <w:pPr>
        <w:pStyle w:val="47"/>
        <w:numPr>
          <w:ilvl w:val="2"/>
          <w:numId w:val="17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核心API：h函数、patch函数</w:t>
      </w:r>
    </w:p>
    <w:p>
      <w:pPr>
        <w:pStyle w:val="47"/>
        <w:numPr>
          <w:ilvl w:val="1"/>
          <w:numId w:val="17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介绍下diff算法？</w:t>
      </w:r>
    </w:p>
    <w:p>
      <w:pPr>
        <w:pStyle w:val="47"/>
        <w:numPr>
          <w:ilvl w:val="2"/>
          <w:numId w:val="17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是Linux的基本命令</w:t>
      </w:r>
    </w:p>
    <w:p>
      <w:pPr>
        <w:pStyle w:val="47"/>
        <w:numPr>
          <w:ilvl w:val="2"/>
          <w:numId w:val="17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vdom中应用diff算法是为了找出需要更新的节点。</w:t>
      </w:r>
    </w:p>
    <w:p>
      <w:pPr>
        <w:pStyle w:val="47"/>
        <w:numPr>
          <w:ilvl w:val="2"/>
          <w:numId w:val="17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diff算法的实现，pach(container, vnode) patch(vnode,newVnode)。</w:t>
      </w:r>
    </w:p>
    <w:p>
      <w:pPr>
        <w:pStyle w:val="47"/>
        <w:numPr>
          <w:ilvl w:val="2"/>
          <w:numId w:val="17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核心逻辑，creatElement 和 updateChildren。</w:t>
      </w:r>
    </w:p>
    <w:p>
      <w:pPr>
        <w:pStyle w:val="2"/>
        <w:rPr>
          <w:lang w:val="en-US"/>
        </w:rPr>
      </w:pPr>
      <w:r>
        <w:rPr>
          <w:lang w:val="en-US"/>
        </w:rPr>
        <w:t>MVVM和vue</w:t>
      </w:r>
    </w:p>
    <w:p>
      <w:pPr>
        <w:pStyle w:val="47"/>
        <w:numPr>
          <w:ilvl w:val="0"/>
          <w:numId w:val="18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问题</w:t>
      </w:r>
    </w:p>
    <w:p>
      <w:pPr>
        <w:pStyle w:val="47"/>
        <w:numPr>
          <w:ilvl w:val="1"/>
          <w:numId w:val="18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如何理解MVVM</w:t>
      </w:r>
    </w:p>
    <w:p>
      <w:pPr>
        <w:pStyle w:val="47"/>
        <w:numPr>
          <w:ilvl w:val="1"/>
          <w:numId w:val="18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如何实现MVVM</w:t>
      </w:r>
    </w:p>
    <w:p>
      <w:pPr>
        <w:pStyle w:val="47"/>
        <w:numPr>
          <w:ilvl w:val="1"/>
          <w:numId w:val="18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是否解读过vue源码：</w:t>
      </w:r>
      <w:r>
        <w:rPr>
          <w:rFonts w:hint="default"/>
          <w:sz w:val="11"/>
          <w:szCs w:val="11"/>
        </w:rPr>
        <w:t>（学习能力、理解能力、自学能力、是否有技术弱性【自己愿意读取一些生层次的东西】、解决问题的能力）。</w:t>
      </w:r>
    </w:p>
    <w:p>
      <w:pPr>
        <w:pStyle w:val="47"/>
        <w:numPr>
          <w:ilvl w:val="0"/>
          <w:numId w:val="18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问题</w:t>
      </w:r>
    </w:p>
    <w:p>
      <w:pPr>
        <w:pStyle w:val="47"/>
        <w:numPr>
          <w:ilvl w:val="1"/>
          <w:numId w:val="18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说一下使用jquery和使用框架的区别。</w:t>
      </w:r>
    </w:p>
    <w:p>
      <w:pPr>
        <w:pStyle w:val="47"/>
        <w:numPr>
          <w:ilvl w:val="2"/>
          <w:numId w:val="18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数据和视图的分离，解藕（开放封闭原则）</w:t>
      </w:r>
    </w:p>
    <w:p>
      <w:pPr>
        <w:pStyle w:val="47"/>
        <w:numPr>
          <w:ilvl w:val="2"/>
          <w:numId w:val="18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以数据驱动视图，只关心数据变化，DOM操作被封装。</w:t>
      </w:r>
    </w:p>
    <w:p>
      <w:pPr>
        <w:pStyle w:val="47"/>
        <w:numPr>
          <w:ilvl w:val="1"/>
          <w:numId w:val="18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说一下对MVVM的理解。</w:t>
      </w:r>
    </w:p>
    <w:p>
      <w:pPr>
        <w:pStyle w:val="47"/>
        <w:numPr>
          <w:ilvl w:val="2"/>
          <w:numId w:val="18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MVC：用户----view（界面）----controller（控制view、model的变化）----model（数据源）----view（界面）</w:t>
      </w:r>
    </w:p>
    <w:p>
      <w:pPr>
        <w:pStyle w:val="47"/>
        <w:numPr>
          <w:ilvl w:val="2"/>
          <w:numId w:val="18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MVVM：View（视图、模板  【视图和模型是分离的】）、Model（模型、数据）、ViewModel（连接Model和View  【事件绑定和数据绑定】）</w:t>
      </w:r>
    </w:p>
    <w:p>
      <w:pPr>
        <w:pStyle w:val="47"/>
        <w:numPr>
          <w:ilvl w:val="2"/>
          <w:numId w:val="18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三者之间的联系，以及如何对应到各段代码</w:t>
      </w:r>
    </w:p>
    <w:p>
      <w:pPr>
        <w:pStyle w:val="47"/>
        <w:numPr>
          <w:ilvl w:val="2"/>
          <w:numId w:val="18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ViewModel的理解，联系View和Model</w:t>
      </w:r>
    </w:p>
    <w:p>
      <w:pPr>
        <w:pStyle w:val="47"/>
        <w:numPr>
          <w:ilvl w:val="0"/>
          <w:numId w:val="0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MVVM框架的三要素：分析vue的demo；</w:t>
      </w:r>
    </w:p>
    <w:p>
      <w:pPr>
        <w:pStyle w:val="47"/>
        <w:numPr>
          <w:ilvl w:val="0"/>
          <w:numId w:val="0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三要素总结：</w:t>
      </w:r>
    </w:p>
    <w:p>
      <w:pPr>
        <w:pStyle w:val="47"/>
        <w:numPr>
          <w:ilvl w:val="0"/>
          <w:numId w:val="1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响应式：vue如何监听到data的每个属性的变化？</w:t>
      </w:r>
    </w:p>
    <w:p>
      <w:pPr>
        <w:pStyle w:val="47"/>
        <w:numPr>
          <w:ilvl w:val="0"/>
          <w:numId w:val="1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模板引擎：vue的模板如何被解析，指令如何处理？</w:t>
      </w:r>
    </w:p>
    <w:p>
      <w:pPr>
        <w:pStyle w:val="47"/>
        <w:numPr>
          <w:ilvl w:val="0"/>
          <w:numId w:val="1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渲染：vue的模板如何被渲染成html？以及data变化后html重新渲染的过程？</w:t>
      </w:r>
    </w:p>
    <w:p>
      <w:pPr>
        <w:pStyle w:val="47"/>
        <w:numPr>
          <w:ilvl w:val="1"/>
          <w:numId w:val="18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vue中如何实现响应式。</w:t>
      </w:r>
    </w:p>
    <w:p>
      <w:pPr>
        <w:pStyle w:val="47"/>
        <w:numPr>
          <w:ilvl w:val="2"/>
          <w:numId w:val="18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什么是响应式？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修改data属性之后，vue立即监听到。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data属性被代理到vm上。</w:t>
      </w:r>
    </w:p>
    <w:p>
      <w:pPr>
        <w:pStyle w:val="47"/>
        <w:numPr>
          <w:ilvl w:val="2"/>
          <w:numId w:val="18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Object.defineProperty</w:t>
      </w:r>
    </w:p>
    <w:p>
      <w:pPr>
        <w:pStyle w:val="47"/>
        <w:numPr>
          <w:ilvl w:val="2"/>
          <w:numId w:val="18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模拟</w:t>
      </w:r>
    </w:p>
    <w:p>
      <w:pPr>
        <w:pStyle w:val="47"/>
        <w:numPr>
          <w:ilvl w:val="0"/>
          <w:numId w:val="0"/>
        </w:numPr>
        <w:ind w:left="960" w:leftChars="0"/>
      </w:pPr>
      <w:r>
        <w:rPr>
          <w:u w:val="single"/>
        </w:rPr>
        <w:t>d</w:t>
      </w:r>
      <w:r>
        <w:drawing>
          <wp:inline distT="0" distB="0" distL="114300" distR="114300">
            <wp:extent cx="2504440" cy="1986915"/>
            <wp:effectExtent l="0" t="0" r="10160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98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7"/>
        <w:numPr>
          <w:ilvl w:val="0"/>
          <w:numId w:val="0"/>
        </w:numPr>
        <w:ind w:left="960" w:leftChars="0"/>
      </w:pPr>
      <w:r>
        <w:t>关键是理解Object.defineProperty。</w:t>
      </w:r>
    </w:p>
    <w:p>
      <w:pPr>
        <w:pStyle w:val="47"/>
        <w:numPr>
          <w:ilvl w:val="0"/>
          <w:numId w:val="0"/>
        </w:numPr>
        <w:ind w:left="960" w:leftChars="0"/>
      </w:pPr>
      <w:r>
        <w:t>将data的属性代理到vm上。</w:t>
      </w:r>
    </w:p>
    <w:p>
      <w:pPr>
        <w:pStyle w:val="47"/>
        <w:numPr>
          <w:ilvl w:val="1"/>
          <w:numId w:val="18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vue如何解析模板。</w:t>
      </w:r>
    </w:p>
    <w:p>
      <w:pPr>
        <w:pStyle w:val="47"/>
        <w:numPr>
          <w:ilvl w:val="2"/>
          <w:numId w:val="18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模板是什么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本质是字符串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有逻辑，如v-if v-for 等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可以嵌入JS变量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与html格式很像，但有很大区别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</w:rPr>
        <w:t>最终还要转换为html来显示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模板必须转换成JS代码，因为：</w:t>
      </w:r>
    </w:p>
    <w:p>
      <w:pPr>
        <w:pStyle w:val="47"/>
        <w:numPr>
          <w:ilvl w:val="4"/>
          <w:numId w:val="18"/>
        </w:numPr>
        <w:ind w:left="240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有逻辑（v-if v-for），必须用JS才能实现（图灵完备的语言）</w:t>
      </w:r>
    </w:p>
    <w:p>
      <w:pPr>
        <w:pStyle w:val="47"/>
        <w:numPr>
          <w:ilvl w:val="4"/>
          <w:numId w:val="18"/>
        </w:numPr>
        <w:ind w:left="240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转换为html渲染页面，必须用JS才能实现</w:t>
      </w:r>
    </w:p>
    <w:p>
      <w:pPr>
        <w:pStyle w:val="47"/>
        <w:numPr>
          <w:ilvl w:val="4"/>
          <w:numId w:val="18"/>
        </w:numPr>
        <w:ind w:left="240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因此，模板最终要转换成JS函数（render函数）。</w:t>
      </w:r>
    </w:p>
    <w:p>
      <w:pPr>
        <w:pStyle w:val="47"/>
        <w:numPr>
          <w:ilvl w:val="2"/>
          <w:numId w:val="18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模板转化成render函数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with的用法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render函数</w:t>
      </w:r>
    </w:p>
    <w:p>
      <w:pPr>
        <w:pStyle w:val="47"/>
        <w:numPr>
          <w:ilvl w:val="4"/>
          <w:numId w:val="18"/>
        </w:numPr>
        <w:ind w:left="240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模板中所有信息都包含在render函数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根据todo-list demo 的render函数</w:t>
      </w:r>
    </w:p>
    <w:p>
      <w:pPr>
        <w:pStyle w:val="47"/>
        <w:numPr>
          <w:ilvl w:val="4"/>
          <w:numId w:val="18"/>
        </w:numPr>
        <w:ind w:left="240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已经解决了模板中“逻辑”（v-for v-if）的问题</w:t>
      </w:r>
    </w:p>
    <w:p>
      <w:pPr>
        <w:pStyle w:val="47"/>
        <w:numPr>
          <w:ilvl w:val="5"/>
          <w:numId w:val="18"/>
        </w:numPr>
        <w:ind w:left="288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v-model是怎么实现的？</w:t>
      </w:r>
    </w:p>
    <w:p>
      <w:pPr>
        <w:pStyle w:val="47"/>
        <w:numPr>
          <w:ilvl w:val="5"/>
          <w:numId w:val="18"/>
        </w:numPr>
        <w:ind w:left="288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v-on:click 是怎么实现的？</w:t>
      </w:r>
    </w:p>
    <w:p>
      <w:pPr>
        <w:pStyle w:val="47"/>
        <w:numPr>
          <w:ilvl w:val="5"/>
          <w:numId w:val="18"/>
        </w:numPr>
        <w:ind w:left="288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v-for是怎么实现的？</w:t>
      </w:r>
    </w:p>
    <w:p>
      <w:pPr>
        <w:pStyle w:val="47"/>
        <w:numPr>
          <w:ilvl w:val="4"/>
          <w:numId w:val="18"/>
        </w:numPr>
        <w:ind w:left="240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还剩下生成html的问题</w:t>
      </w:r>
    </w:p>
    <w:p>
      <w:pPr>
        <w:pStyle w:val="47"/>
        <w:numPr>
          <w:ilvl w:val="5"/>
          <w:numId w:val="18"/>
        </w:numPr>
        <w:ind w:left="288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Snabbdom： pathch函数、h函数、</w:t>
      </w:r>
    </w:p>
    <w:p>
      <w:pPr>
        <w:pStyle w:val="47"/>
        <w:numPr>
          <w:ilvl w:val="4"/>
          <w:numId w:val="18"/>
        </w:numPr>
        <w:ind w:left="2400" w:leftChars="0" w:hanging="480" w:firstLineChars="0"/>
        <w:rPr>
          <w:sz w:val="24"/>
          <w:szCs w:val="24"/>
        </w:rPr>
      </w:pPr>
      <w:r>
        <w:rPr>
          <w:sz w:val="24"/>
          <w:szCs w:val="24"/>
        </w:rPr>
        <w:t>另外，vm._c是什么？render函数返回了什么？</w:t>
      </w:r>
    </w:p>
    <w:p>
      <w:pPr>
        <w:pStyle w:val="47"/>
        <w:numPr>
          <w:ilvl w:val="5"/>
          <w:numId w:val="18"/>
        </w:numPr>
        <w:ind w:left="2880" w:leftChars="0" w:hanging="480" w:firstLineChars="0"/>
        <w:rPr>
          <w:sz w:val="24"/>
          <w:szCs w:val="24"/>
        </w:rPr>
      </w:pPr>
      <w:r>
        <w:rPr>
          <w:sz w:val="24"/>
          <w:szCs w:val="24"/>
        </w:rPr>
        <w:t>Vm._c其实就相当于snabbdom中的h函数</w:t>
      </w:r>
    </w:p>
    <w:p>
      <w:pPr>
        <w:pStyle w:val="47"/>
        <w:numPr>
          <w:ilvl w:val="5"/>
          <w:numId w:val="18"/>
        </w:numPr>
        <w:ind w:left="2880" w:leftChars="0" w:hanging="480" w:firstLineChars="0"/>
        <w:rPr>
          <w:sz w:val="24"/>
          <w:szCs w:val="24"/>
        </w:rPr>
      </w:pPr>
      <w:r>
        <w:rPr>
          <w:sz w:val="24"/>
          <w:szCs w:val="24"/>
        </w:rPr>
        <w:t>render函数执行之后，返回的是vnode</w:t>
      </w:r>
    </w:p>
    <w:p>
      <w:pPr>
        <w:pStyle w:val="47"/>
        <w:numPr>
          <w:ilvl w:val="1"/>
          <w:numId w:val="18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渲染</w:t>
      </w:r>
    </w:p>
    <w:p>
      <w:pPr>
        <w:pStyle w:val="47"/>
        <w:numPr>
          <w:ilvl w:val="2"/>
          <w:numId w:val="18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render函数与vdom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updateComponent中实现了vdom的patch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页面首次渲染执行updateComponent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data中每次修改属性，执行updateComponent</w:t>
      </w:r>
    </w:p>
    <w:p>
      <w:pPr>
        <w:pStyle w:val="47"/>
        <w:numPr>
          <w:ilvl w:val="1"/>
          <w:numId w:val="18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vue的整个实现流程</w:t>
      </w:r>
    </w:p>
    <w:p>
      <w:pPr>
        <w:pStyle w:val="47"/>
        <w:numPr>
          <w:ilvl w:val="2"/>
          <w:numId w:val="18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解析模板成render函数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width的应用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模板中的所有信息都被render函数包含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模板中用到的data属性，都变成成JS变量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模板中的v-model v-for v-on 都变成了JS逻辑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render函数返回vnode</w:t>
      </w:r>
    </w:p>
    <w:p>
      <w:pPr>
        <w:pStyle w:val="47"/>
        <w:numPr>
          <w:ilvl w:val="2"/>
          <w:numId w:val="18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响应式开始监听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Obejcet.defineProperty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将data的属性代理到vm上</w:t>
      </w:r>
    </w:p>
    <w:p>
      <w:pPr>
        <w:pStyle w:val="47"/>
        <w:numPr>
          <w:ilvl w:val="2"/>
          <w:numId w:val="18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首次渲染，显示页面，且绑定依赖。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初次渲染执行updateComponent，执行vm._render()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执行render函数，会访问到vm.list和vm.title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会被响应式的get方法监听到（Object.defineProperty()）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执行updateComponent，会走到vdom的patch方法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patch将vnode渲染成DOM，初次渲染完成。</w:t>
      </w:r>
    </w:p>
    <w:p>
      <w:pPr>
        <w:pStyle w:val="47"/>
        <w:numPr>
          <w:ilvl w:val="2"/>
          <w:numId w:val="18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data属性变化触发render函数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修改属性，被响应式的set监听到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set中执行updateComponent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updateComponent重新执行vm._render()</w:t>
      </w:r>
    </w:p>
    <w:p>
      <w:pPr>
        <w:pStyle w:val="47"/>
        <w:numPr>
          <w:ilvl w:val="3"/>
          <w:numId w:val="18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生成的vnode和preVnode, 通过patch进行对比。</w:t>
      </w:r>
    </w:p>
    <w:p>
      <w:pPr>
        <w:pStyle w:val="2"/>
        <w:rPr>
          <w:rFonts w:hint="eastAsia"/>
          <w:lang w:val="en-US"/>
        </w:rPr>
      </w:pPr>
      <w:r>
        <w:rPr>
          <w:lang w:val="en-US"/>
        </w:rPr>
        <w:t>组件化和React</w:t>
      </w:r>
    </w:p>
    <w:p>
      <w:pPr>
        <w:pStyle w:val="47"/>
        <w:numPr>
          <w:ilvl w:val="0"/>
          <w:numId w:val="20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问题</w:t>
      </w:r>
    </w:p>
    <w:p>
      <w:pPr>
        <w:pStyle w:val="47"/>
        <w:numPr>
          <w:ilvl w:val="1"/>
          <w:numId w:val="20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说一下对组件化的理解？</w:t>
      </w:r>
    </w:p>
    <w:p>
      <w:pPr>
        <w:pStyle w:val="47"/>
        <w:numPr>
          <w:ilvl w:val="2"/>
          <w:numId w:val="20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组件的封装（为了给外边使用，外边不需要关心里边的内在逻辑）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视图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数据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变化逻辑（数据驱动视图变化）</w:t>
      </w:r>
    </w:p>
    <w:p>
      <w:pPr>
        <w:pStyle w:val="47"/>
        <w:numPr>
          <w:ilvl w:val="2"/>
          <w:numId w:val="20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组件的复用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props传递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传递不同的props实现组件复用</w:t>
      </w:r>
    </w:p>
    <w:p>
      <w:pPr>
        <w:pStyle w:val="47"/>
        <w:numPr>
          <w:ilvl w:val="1"/>
          <w:numId w:val="20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JSX的本质是什么？</w:t>
      </w:r>
    </w:p>
    <w:p>
      <w:pPr>
        <w:pStyle w:val="47"/>
        <w:numPr>
          <w:ilvl w:val="2"/>
          <w:numId w:val="20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JSX语法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html形成</w:t>
      </w:r>
    </w:p>
    <w:p>
      <w:pPr>
        <w:pStyle w:val="47"/>
        <w:numPr>
          <w:ilvl w:val="4"/>
          <w:numId w:val="20"/>
        </w:numPr>
        <w:ind w:left="240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所有html支持的标签它都支持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引入JS变量和表达式</w:t>
      </w:r>
    </w:p>
    <w:p>
      <w:pPr>
        <w:pStyle w:val="47"/>
        <w:numPr>
          <w:ilvl w:val="4"/>
          <w:numId w:val="20"/>
        </w:numPr>
        <w:ind w:left="240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可以使用大括号引入JS变量或者JS表达式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If …… else……</w:t>
      </w:r>
    </w:p>
    <w:p>
      <w:pPr>
        <w:pStyle w:val="47"/>
        <w:numPr>
          <w:ilvl w:val="4"/>
          <w:numId w:val="20"/>
        </w:numPr>
        <w:ind w:left="240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在html标签中使用打括号进行条件判断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循环</w:t>
      </w:r>
    </w:p>
    <w:p>
      <w:pPr>
        <w:pStyle w:val="47"/>
        <w:numPr>
          <w:ilvl w:val="4"/>
          <w:numId w:val="20"/>
        </w:numPr>
        <w:ind w:left="240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在html标签中使用打括号，用map循环数组，return返回html标签或者是变量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style和className</w:t>
      </w:r>
    </w:p>
    <w:p>
      <w:pPr>
        <w:pStyle w:val="47"/>
        <w:numPr>
          <w:ilvl w:val="4"/>
          <w:numId w:val="20"/>
        </w:numPr>
        <w:ind w:left="240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Style={{fontSize: </w:t>
      </w:r>
      <w:r>
        <w:rPr>
          <w:rFonts w:hint="default"/>
          <w:sz w:val="24"/>
          <w:szCs w:val="24"/>
        </w:rPr>
        <w:t>‘40px’, color: ‘blue’</w:t>
      </w:r>
      <w:r>
        <w:rPr>
          <w:sz w:val="24"/>
          <w:szCs w:val="24"/>
        </w:rPr>
        <w:t>}}</w:t>
      </w:r>
    </w:p>
    <w:p>
      <w:pPr>
        <w:pStyle w:val="47"/>
        <w:numPr>
          <w:ilvl w:val="4"/>
          <w:numId w:val="20"/>
        </w:numPr>
        <w:ind w:left="240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className 定义html标签的类名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事件绑定</w:t>
      </w:r>
    </w:p>
    <w:p>
      <w:pPr>
        <w:pStyle w:val="47"/>
        <w:numPr>
          <w:ilvl w:val="2"/>
          <w:numId w:val="20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JSX是语法糖，需要被解析成JS才能运行。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JSX其实是语法糖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开发环境会将JSX编译成JS代码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JSX的写法大大降低了学习成本和编码工作量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同时，JSX也会增加debug成本</w:t>
      </w:r>
    </w:p>
    <w:p>
      <w:pPr>
        <w:pStyle w:val="47"/>
        <w:numPr>
          <w:ilvl w:val="2"/>
          <w:numId w:val="20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JSX是独立的标准，可被其他项目使用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JSX是React引入的，但不是React独有的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React已经将它作为一个独立标准开发，其他项目也可以。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React.createElement是可以自定义修改的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说明：本身功能已经完备；和其他标准兼容和扩展性没问题。</w:t>
      </w:r>
    </w:p>
    <w:p>
      <w:pPr>
        <w:pStyle w:val="47"/>
        <w:numPr>
          <w:ilvl w:val="1"/>
          <w:numId w:val="20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JSX和vdom的关系？</w:t>
      </w:r>
    </w:p>
    <w:p>
      <w:pPr>
        <w:pStyle w:val="47"/>
        <w:numPr>
          <w:ilvl w:val="2"/>
          <w:numId w:val="20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分析：为何需要vdom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vdom是React初次推广开来的，结合JSX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JSX就是模板，最终要渲染成html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初次渲染+修改state后的re-render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正好符合vdom的应用场景</w:t>
      </w:r>
    </w:p>
    <w:p>
      <w:pPr>
        <w:pStyle w:val="47"/>
        <w:numPr>
          <w:ilvl w:val="2"/>
          <w:numId w:val="20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React.createlement 和 h （React.createlement 使用了vdom的h函数返回vnode）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所有的JSX代码都要解析(React.createlement)成JS，执行JS之后返回vnode（h函数）</w:t>
      </w:r>
    </w:p>
    <w:p>
      <w:pPr>
        <w:pStyle w:val="47"/>
        <w:numPr>
          <w:ilvl w:val="2"/>
          <w:numId w:val="20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何时patch？(ReactDom.render(....) 和setState使用的是vdom的patch函数)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初次渲染-ReactDOM.Render(&lt;APP/&gt;, container)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会触发patch(container, vnode)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re-render - setState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会触发patch(vnode, newVnode)</w:t>
      </w:r>
    </w:p>
    <w:p>
      <w:pPr>
        <w:pStyle w:val="47"/>
        <w:numPr>
          <w:ilvl w:val="2"/>
          <w:numId w:val="20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自定义组件的解析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‘div’ - 直接渲染成&lt;div&gt;即可，vdom可以做到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Input和List，是自定义组件（class），vdom默认不认识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因此Input和List定义的时候必须声明render函数。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根据props初始化实例，然后执行实例的render函数。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render函数返回的还是vnode对象。</w:t>
      </w:r>
    </w:p>
    <w:p>
      <w:pPr>
        <w:pStyle w:val="47"/>
        <w:numPr>
          <w:ilvl w:val="0"/>
          <w:numId w:val="20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问题</w:t>
      </w:r>
    </w:p>
    <w:p>
      <w:pPr>
        <w:pStyle w:val="47"/>
        <w:numPr>
          <w:ilvl w:val="1"/>
          <w:numId w:val="20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React VS vue</w:t>
      </w:r>
    </w:p>
    <w:p>
      <w:pPr>
        <w:pStyle w:val="47"/>
        <w:numPr>
          <w:ilvl w:val="2"/>
          <w:numId w:val="20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两者的本质区别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Vue - 本质是MVVM框架，由MVC发展而来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React - 本质是前端组件化框架，由后端组件化发展而来</w:t>
      </w:r>
    </w:p>
    <w:p>
      <w:pPr>
        <w:pStyle w:val="47"/>
        <w:numPr>
          <w:ilvl w:val="2"/>
          <w:numId w:val="20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看模板和组件化的区别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Vue - 使用模板（最初由angular提出）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React - 使用JSX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模板语法上，我更倾向于JSX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模板分离上，我更倾向于vue</w:t>
      </w:r>
    </w:p>
    <w:p>
      <w:pPr>
        <w:pStyle w:val="47"/>
        <w:numPr>
          <w:ilvl w:val="4"/>
          <w:numId w:val="20"/>
        </w:numPr>
        <w:ind w:left="240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模板应该和JS逻辑分离</w:t>
      </w:r>
    </w:p>
    <w:p>
      <w:pPr>
        <w:pStyle w:val="47"/>
        <w:numPr>
          <w:ilvl w:val="4"/>
          <w:numId w:val="20"/>
        </w:numPr>
        <w:ind w:left="240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回顾“开放封闭原则”</w:t>
      </w:r>
    </w:p>
    <w:p>
      <w:pPr>
        <w:pStyle w:val="47"/>
        <w:numPr>
          <w:ilvl w:val="2"/>
          <w:numId w:val="20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两者共同点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都支持组件化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都是数据驱动视图</w:t>
      </w:r>
    </w:p>
    <w:p>
      <w:pPr>
        <w:pStyle w:val="47"/>
        <w:numPr>
          <w:ilvl w:val="2"/>
          <w:numId w:val="20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总结问题的答案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国内使用，首推vue。文档更易读易懂，易学，社区够大</w:t>
      </w:r>
    </w:p>
    <w:p>
      <w:pPr>
        <w:pStyle w:val="47"/>
        <w:numPr>
          <w:ilvl w:val="3"/>
          <w:numId w:val="20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如果团队的水平高，推荐使用React，组件化和JSX</w:t>
      </w:r>
    </w:p>
    <w:p>
      <w:pPr>
        <w:pStyle w:val="47"/>
        <w:numPr>
          <w:ilvl w:val="1"/>
          <w:numId w:val="20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说下React setState的过程</w:t>
      </w:r>
    </w:p>
    <w:p>
      <w:pPr>
        <w:pStyle w:val="47"/>
        <w:numPr>
          <w:ilvl w:val="2"/>
          <w:numId w:val="20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react的setState是异步</w:t>
      </w:r>
    </w:p>
    <w:p>
      <w:pPr>
        <w:pStyle w:val="47"/>
        <w:numPr>
          <w:ilvl w:val="2"/>
          <w:numId w:val="20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vue修改属性也是异步</w:t>
      </w:r>
    </w:p>
    <w:p>
      <w:pPr>
        <w:pStyle w:val="47"/>
        <w:numPr>
          <w:ilvl w:val="2"/>
          <w:numId w:val="20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setState的过程</w:t>
      </w:r>
    </w:p>
    <w:p>
      <w:pPr>
        <w:pStyle w:val="47"/>
        <w:numPr>
          <w:ilvl w:val="0"/>
          <w:numId w:val="0"/>
        </w:numPr>
        <w:ind w:firstLine="720" w:firstLineChars="0"/>
        <w:rPr>
          <w:sz w:val="24"/>
          <w:szCs w:val="24"/>
          <w:lang w:val="en-US"/>
        </w:rPr>
      </w:pPr>
    </w:p>
    <w:p>
      <w:pPr>
        <w:pStyle w:val="47"/>
        <w:numPr>
          <w:ilvl w:val="0"/>
          <w:numId w:val="0"/>
        </w:numPr>
        <w:spacing w:after="120" w:line="259" w:lineRule="auto"/>
        <w:rPr>
          <w:sz w:val="24"/>
          <w:szCs w:val="24"/>
          <w:lang w:val="en-US"/>
        </w:rPr>
      </w:pPr>
    </w:p>
    <w:p>
      <w:pPr>
        <w:pStyle w:val="2"/>
        <w:rPr>
          <w:rFonts w:hint="eastAsia"/>
          <w:lang w:val="en-US"/>
        </w:rPr>
      </w:pPr>
      <w:r>
        <w:rPr>
          <w:lang w:val="en-US"/>
        </w:rPr>
        <w:t>hybrid</w:t>
      </w:r>
    </w:p>
    <w:p>
      <w:pPr>
        <w:pStyle w:val="47"/>
        <w:numPr>
          <w:ilvl w:val="0"/>
          <w:numId w:val="21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问题</w:t>
      </w:r>
    </w:p>
    <w:p>
      <w:pPr>
        <w:pStyle w:val="47"/>
        <w:numPr>
          <w:ilvl w:val="1"/>
          <w:numId w:val="21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hybrid是什么？为何用hybrid？</w:t>
      </w:r>
    </w:p>
    <w:p>
      <w:pPr>
        <w:pStyle w:val="47"/>
        <w:numPr>
          <w:ilvl w:val="2"/>
          <w:numId w:val="21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hybrid即“混合”，即前端和客户端的混合开发</w:t>
      </w:r>
    </w:p>
    <w:p>
      <w:pPr>
        <w:pStyle w:val="47"/>
        <w:numPr>
          <w:ilvl w:val="2"/>
          <w:numId w:val="21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某些环节也可能涉及到server端</w:t>
      </w:r>
    </w:p>
    <w:p>
      <w:pPr>
        <w:pStyle w:val="47"/>
        <w:numPr>
          <w:ilvl w:val="2"/>
          <w:numId w:val="21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可以快速迭代更新【关键】（无需app审核，思考为何？）</w:t>
      </w:r>
    </w:p>
    <w:p>
      <w:pPr>
        <w:pStyle w:val="47"/>
        <w:numPr>
          <w:ilvl w:val="2"/>
          <w:numId w:val="21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体验流畅（和NA的体验基本类似）</w:t>
      </w:r>
    </w:p>
    <w:p>
      <w:pPr>
        <w:pStyle w:val="47"/>
        <w:numPr>
          <w:ilvl w:val="2"/>
          <w:numId w:val="21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减少开发和沟通成本，双端公用一套代码。</w:t>
      </w:r>
    </w:p>
    <w:p>
      <w:pPr>
        <w:pStyle w:val="47"/>
        <w:numPr>
          <w:ilvl w:val="1"/>
          <w:numId w:val="21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介绍下hybrid更新和上线的流程？</w:t>
      </w:r>
    </w:p>
    <w:p>
      <w:pPr>
        <w:pStyle w:val="47"/>
        <w:numPr>
          <w:ilvl w:val="1"/>
          <w:numId w:val="21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hybrid和h5的区别</w:t>
      </w:r>
    </w:p>
    <w:p>
      <w:pPr>
        <w:pStyle w:val="47"/>
        <w:numPr>
          <w:ilvl w:val="2"/>
          <w:numId w:val="21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优点</w:t>
      </w:r>
    </w:p>
    <w:p>
      <w:pPr>
        <w:pStyle w:val="47"/>
        <w:numPr>
          <w:ilvl w:val="3"/>
          <w:numId w:val="21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体验更好，更NA体验一致</w:t>
      </w:r>
    </w:p>
    <w:p>
      <w:pPr>
        <w:pStyle w:val="47"/>
        <w:numPr>
          <w:ilvl w:val="3"/>
          <w:numId w:val="21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可快速迭代，无需app审核</w:t>
      </w:r>
    </w:p>
    <w:p>
      <w:pPr>
        <w:pStyle w:val="47"/>
        <w:numPr>
          <w:ilvl w:val="2"/>
          <w:numId w:val="21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缺点</w:t>
      </w:r>
    </w:p>
    <w:p>
      <w:pPr>
        <w:pStyle w:val="47"/>
        <w:numPr>
          <w:ilvl w:val="3"/>
          <w:numId w:val="21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开发成本高，联调、测试、查bug都比较麻烦</w:t>
      </w:r>
    </w:p>
    <w:p>
      <w:pPr>
        <w:pStyle w:val="47"/>
        <w:numPr>
          <w:ilvl w:val="3"/>
          <w:numId w:val="21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运维成本高，参考更新上线流程</w:t>
      </w:r>
    </w:p>
    <w:p>
      <w:pPr>
        <w:pStyle w:val="47"/>
        <w:numPr>
          <w:ilvl w:val="2"/>
          <w:numId w:val="21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适用场景</w:t>
      </w:r>
    </w:p>
    <w:p>
      <w:pPr>
        <w:pStyle w:val="47"/>
        <w:numPr>
          <w:ilvl w:val="3"/>
          <w:numId w:val="21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Hybrid：产品的稳定功能，体验要求高，迭代频繁</w:t>
      </w:r>
    </w:p>
    <w:p>
      <w:pPr>
        <w:pStyle w:val="47"/>
        <w:numPr>
          <w:ilvl w:val="3"/>
          <w:numId w:val="21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H5：单次运营活动（如：XX红包）或不常用功能</w:t>
      </w:r>
    </w:p>
    <w:p>
      <w:pPr>
        <w:pStyle w:val="47"/>
        <w:numPr>
          <w:ilvl w:val="1"/>
          <w:numId w:val="21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前端JS和客户端如何通讯？</w:t>
      </w:r>
    </w:p>
    <w:p>
      <w:pPr>
        <w:pStyle w:val="47"/>
        <w:numPr>
          <w:ilvl w:val="2"/>
          <w:numId w:val="21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通讯的基本形式：调用能力、传递参数、监听回调</w:t>
      </w:r>
    </w:p>
    <w:p>
      <w:pPr>
        <w:pStyle w:val="47"/>
        <w:numPr>
          <w:ilvl w:val="2"/>
          <w:numId w:val="21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对schema协议的理解和使用</w:t>
      </w:r>
    </w:p>
    <w:p>
      <w:pPr>
        <w:pStyle w:val="47"/>
        <w:numPr>
          <w:ilvl w:val="2"/>
          <w:numId w:val="21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调用schema代码的封装</w:t>
      </w:r>
    </w:p>
    <w:p>
      <w:pPr>
        <w:pStyle w:val="47"/>
        <w:numPr>
          <w:ilvl w:val="2"/>
          <w:numId w:val="21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内置上线的好处：更快、更安全</w:t>
      </w:r>
    </w:p>
    <w:p>
      <w:pPr>
        <w:pStyle w:val="47"/>
        <w:numPr>
          <w:ilvl w:val="1"/>
          <w:numId w:val="21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hybrid的具体实现？</w:t>
      </w:r>
    </w:p>
    <w:p>
      <w:pPr>
        <w:pStyle w:val="47"/>
        <w:numPr>
          <w:ilvl w:val="2"/>
          <w:numId w:val="21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具体实现流程：</w:t>
      </w:r>
    </w:p>
    <w:p>
      <w:pPr>
        <w:pStyle w:val="47"/>
        <w:numPr>
          <w:ilvl w:val="3"/>
          <w:numId w:val="21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前端做好静态页面）（html \ css \ js，将文件交给客户端。</w:t>
      </w:r>
    </w:p>
    <w:p>
      <w:pPr>
        <w:pStyle w:val="47"/>
        <w:numPr>
          <w:ilvl w:val="3"/>
          <w:numId w:val="21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客户端拿到前端静态页面，以文件的形式存储在app中。</w:t>
      </w:r>
    </w:p>
    <w:p>
      <w:pPr>
        <w:pStyle w:val="47"/>
        <w:numPr>
          <w:ilvl w:val="3"/>
          <w:numId w:val="21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客户端在一个webview中</w:t>
      </w:r>
    </w:p>
    <w:p>
      <w:pPr>
        <w:pStyle w:val="47"/>
        <w:numPr>
          <w:ilvl w:val="3"/>
          <w:numId w:val="21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使用file协议加载静态页面</w:t>
      </w:r>
    </w:p>
    <w:p>
      <w:pPr>
        <w:pStyle w:val="47"/>
        <w:numPr>
          <w:ilvl w:val="2"/>
          <w:numId w:val="21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app发布之后，静态文件如何实时更新？</w:t>
      </w:r>
    </w:p>
    <w:p>
      <w:pPr>
        <w:pStyle w:val="47"/>
        <w:numPr>
          <w:ilvl w:val="3"/>
          <w:numId w:val="21"/>
        </w:numPr>
        <w:ind w:left="1920" w:leftChars="0" w:hanging="480" w:firstLineChars="0"/>
        <w:rPr>
          <w:sz w:val="24"/>
          <w:szCs w:val="24"/>
          <w:lang w:val="en-US"/>
        </w:rPr>
      </w:pPr>
    </w:p>
    <w:p>
      <w:pPr>
        <w:pStyle w:val="47"/>
        <w:numPr>
          <w:ilvl w:val="2"/>
          <w:numId w:val="21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随时</w:t>
      </w:r>
    </w:p>
    <w:p>
      <w:pPr>
        <w:pStyle w:val="47"/>
        <w:numPr>
          <w:ilvl w:val="2"/>
          <w:numId w:val="21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静态页面如何动态获取内容？</w:t>
      </w:r>
    </w:p>
    <w:p>
      <w:pPr>
        <w:pStyle w:val="47"/>
        <w:numPr>
          <w:ilvl w:val="2"/>
          <w:numId w:val="21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使用场景</w:t>
      </w:r>
    </w:p>
    <w:p>
      <w:pPr>
        <w:pStyle w:val="47"/>
        <w:numPr>
          <w:ilvl w:val="3"/>
          <w:numId w:val="21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使用NA：体验要求极致，变化不频繁（如：头条首页）</w:t>
      </w:r>
    </w:p>
    <w:p>
      <w:pPr>
        <w:pStyle w:val="47"/>
        <w:numPr>
          <w:ilvl w:val="3"/>
          <w:numId w:val="21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使用hybrid：体验要求高，变化频繁（如：头条的新闻详情页）</w:t>
      </w:r>
    </w:p>
    <w:p>
      <w:pPr>
        <w:pStyle w:val="47"/>
        <w:numPr>
          <w:ilvl w:val="3"/>
          <w:numId w:val="21"/>
        </w:numPr>
        <w:ind w:left="192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使用h5：体验无要求，不常用（如：举报、反馈等页面）</w:t>
      </w:r>
    </w:p>
    <w:p>
      <w:pPr>
        <w:pStyle w:val="47"/>
        <w:numPr>
          <w:ilvl w:val="1"/>
          <w:numId w:val="21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file协议和http协议的区别</w:t>
      </w:r>
    </w:p>
    <w:p>
      <w:pPr>
        <w:pStyle w:val="47"/>
        <w:numPr>
          <w:ilvl w:val="2"/>
          <w:numId w:val="21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file协议：本地文件，快</w:t>
      </w:r>
    </w:p>
    <w:p>
      <w:pPr>
        <w:pStyle w:val="47"/>
        <w:numPr>
          <w:ilvl w:val="2"/>
          <w:numId w:val="21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sz w:val="24"/>
          <w:szCs w:val="24"/>
        </w:rPr>
        <w:t>http协议：网络加载，慢</w:t>
      </w:r>
    </w:p>
    <w:p>
      <w:pPr>
        <w:pStyle w:val="47"/>
        <w:numPr>
          <w:ilvl w:val="1"/>
          <w:numId w:val="21"/>
        </w:numPr>
        <w:ind w:left="96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Webview</w:t>
      </w:r>
    </w:p>
    <w:p>
      <w:pPr>
        <w:pStyle w:val="47"/>
        <w:numPr>
          <w:ilvl w:val="2"/>
          <w:numId w:val="21"/>
        </w:numPr>
        <w:ind w:left="1440" w:leftChars="0" w:hanging="48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是app中的一个组件（app可以有webview，也可以没有）</w:t>
      </w:r>
    </w:p>
    <w:p>
      <w:pPr>
        <w:pStyle w:val="47"/>
        <w:numPr>
          <w:ilvl w:val="2"/>
          <w:numId w:val="21"/>
        </w:numPr>
        <w:ind w:left="1440" w:leftChars="0" w:hanging="480" w:firstLineChars="0"/>
        <w:rPr>
          <w:rFonts w:hint="eastAsia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用于加载h5页面，即一个小型的浏览器内核。</w:t>
      </w:r>
    </w:p>
    <w:p>
      <w:pPr>
        <w:pStyle w:val="2"/>
        <w:rPr>
          <w:lang w:val="en-US"/>
        </w:rPr>
      </w:pPr>
      <w:r>
        <w:rPr>
          <w:lang w:val="en-US"/>
        </w:rPr>
        <w:t>发挥题</w:t>
      </w:r>
    </w:p>
    <w:p>
      <w:pPr>
        <w:pStyle w:val="47"/>
        <w:numPr>
          <w:ilvl w:val="0"/>
          <w:numId w:val="22"/>
        </w:numPr>
        <w:ind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做项目</w:t>
      </w:r>
      <w:r>
        <w:rPr>
          <w:sz w:val="24"/>
          <w:szCs w:val="24"/>
          <w:lang w:val="en-US"/>
        </w:rPr>
        <w:t>的过程中遇到过什么问题</w:t>
      </w:r>
    </w:p>
    <w:p>
      <w:pPr>
        <w:pStyle w:val="47"/>
        <w:ind w:left="96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1、图片压缩：（提示：</w:t>
      </w:r>
      <w:r>
        <w:rPr>
          <w:rFonts w:hint="eastAsia"/>
          <w:sz w:val="24"/>
          <w:szCs w:val="24"/>
          <w:lang w:val="en-US"/>
        </w:rPr>
        <w:t>canvas</w:t>
      </w:r>
      <w:r>
        <w:rPr>
          <w:sz w:val="24"/>
          <w:szCs w:val="24"/>
          <w:lang w:val="en-US"/>
        </w:rPr>
        <w:t>压缩的实现过程）</w:t>
      </w:r>
    </w:p>
    <w:p>
      <w:pPr>
        <w:pStyle w:val="47"/>
        <w:ind w:left="480" w:firstLine="0" w:firstLineChars="0"/>
        <w:rPr>
          <w:sz w:val="24"/>
          <w:szCs w:val="24"/>
          <w:lang w:val="en-US"/>
        </w:rPr>
      </w:pPr>
    </w:p>
    <w:p>
      <w:pPr>
        <w:pStyle w:val="47"/>
        <w:ind w:left="480" w:firstLine="0" w:firstLineChars="0"/>
        <w:rPr>
          <w:sz w:val="24"/>
          <w:szCs w:val="24"/>
          <w:lang w:val="en-US"/>
        </w:rPr>
      </w:pPr>
    </w:p>
    <w:p>
      <w:pPr>
        <w:pStyle w:val="2"/>
      </w:pPr>
      <w:r>
        <w:t>HTTP协议</w:t>
      </w:r>
    </w:p>
    <w:p>
      <w:pPr>
        <w:pStyle w:val="47"/>
        <w:numPr>
          <w:ilvl w:val="0"/>
          <w:numId w:val="23"/>
        </w:numPr>
        <w:ind w:left="480" w:leftChars="0"/>
        <w:rPr>
          <w:sz w:val="24"/>
          <w:szCs w:val="24"/>
        </w:rPr>
      </w:pPr>
      <w:r>
        <w:rPr>
          <w:sz w:val="24"/>
          <w:szCs w:val="24"/>
        </w:rPr>
        <w:t>HTPP协议是什么？</w:t>
      </w:r>
    </w:p>
    <w:p>
      <w:pPr>
        <w:pStyle w:val="47"/>
        <w:numPr>
          <w:ilvl w:val="0"/>
          <w:numId w:val="0"/>
        </w:numPr>
        <w:spacing w:after="120" w:line="259" w:lineRule="auto"/>
        <w:rPr>
          <w:sz w:val="24"/>
          <w:szCs w:val="24"/>
          <w:lang w:val="en-US"/>
        </w:rPr>
      </w:pPr>
    </w:p>
    <w:p>
      <w:pPr>
        <w:pStyle w:val="47"/>
        <w:numPr>
          <w:ilvl w:val="0"/>
          <w:numId w:val="0"/>
        </w:numPr>
        <w:spacing w:after="120" w:line="259" w:lineRule="auto"/>
        <w:rPr>
          <w:sz w:val="24"/>
          <w:szCs w:val="24"/>
          <w:lang w:val="en-US"/>
        </w:rPr>
      </w:pPr>
    </w:p>
    <w:p>
      <w:pPr>
        <w:pStyle w:val="47"/>
        <w:numPr>
          <w:ilvl w:val="0"/>
          <w:numId w:val="0"/>
        </w:numPr>
        <w:spacing w:after="120" w:line="259" w:lineRule="auto"/>
        <w:rPr>
          <w:sz w:val="24"/>
          <w:szCs w:val="24"/>
          <w:lang w:val="en-US"/>
        </w:rPr>
      </w:pPr>
    </w:p>
    <w:p>
      <w:pPr>
        <w:pStyle w:val="47"/>
        <w:numPr>
          <w:ilvl w:val="0"/>
          <w:numId w:val="0"/>
        </w:numPr>
        <w:spacing w:after="120" w:line="259" w:lineRule="auto"/>
      </w:pPr>
      <w:r>
        <w:drawing>
          <wp:inline distT="0" distB="0" distL="114300" distR="114300">
            <wp:extent cx="5727065" cy="3207385"/>
            <wp:effectExtent l="0" t="0" r="1333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7"/>
        <w:numPr>
          <w:ilvl w:val="0"/>
          <w:numId w:val="0"/>
        </w:numPr>
        <w:spacing w:after="120" w:line="259" w:lineRule="auto"/>
        <w:rPr>
          <w:lang w:val="en-US"/>
        </w:rPr>
      </w:pPr>
    </w:p>
    <w:p>
      <w:pPr>
        <w:pStyle w:val="47"/>
        <w:ind w:left="480" w:firstLine="0" w:firstLineChars="0"/>
        <w:rPr>
          <w:sz w:val="24"/>
          <w:szCs w:val="24"/>
          <w:lang w:val="en-US"/>
        </w:rPr>
      </w:pPr>
    </w:p>
    <w:p>
      <w:pPr>
        <w:pStyle w:val="47"/>
        <w:ind w:left="480" w:firstLine="0" w:firstLineChars="0"/>
        <w:rPr>
          <w:sz w:val="24"/>
          <w:szCs w:val="24"/>
          <w:lang w:val="en-US"/>
        </w:rPr>
      </w:pPr>
    </w:p>
    <w:p>
      <w:pPr>
        <w:pStyle w:val="47"/>
        <w:ind w:left="480" w:firstLine="0" w:firstLineChars="0"/>
        <w:rPr>
          <w:sz w:val="24"/>
          <w:szCs w:val="24"/>
          <w:lang w:val="en-US"/>
        </w:rPr>
      </w:pPr>
    </w:p>
    <w:p>
      <w:pPr>
        <w:pStyle w:val="47"/>
        <w:ind w:left="480" w:firstLine="0" w:firstLineChars="0"/>
        <w:rPr>
          <w:sz w:val="24"/>
          <w:szCs w:val="24"/>
          <w:lang w:val="en-US"/>
        </w:rPr>
      </w:pPr>
    </w:p>
    <w:sectPr>
      <w:footerReference r:id="rId3" w:type="default"/>
      <w:pgSz w:w="16839" w:h="11907" w:orient="landscape"/>
      <w:pgMar w:top="1440" w:right="72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8"/>
    <w:family w:val="auto"/>
    <w:pitch w:val="default"/>
    <w:sig w:usb0="A00002FF" w:usb1="7ACFFDFB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Manga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1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3617"/>
    <w:multiLevelType w:val="multilevel"/>
    <w:tmpl w:val="028E3617"/>
    <w:lvl w:ilvl="0" w:tentative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3A759C3"/>
    <w:multiLevelType w:val="multilevel"/>
    <w:tmpl w:val="03A759C3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E05EBC"/>
    <w:multiLevelType w:val="multilevel"/>
    <w:tmpl w:val="03E05EB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EA71C7"/>
    <w:multiLevelType w:val="multilevel"/>
    <w:tmpl w:val="0AEA71C7"/>
    <w:lvl w:ilvl="0" w:tentative="0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4">
    <w:nsid w:val="20906CDF"/>
    <w:multiLevelType w:val="multilevel"/>
    <w:tmpl w:val="20906CDF"/>
    <w:lvl w:ilvl="0" w:tentative="0">
      <w:start w:val="1"/>
      <w:numFmt w:val="bullet"/>
      <w:pStyle w:val="13"/>
      <w:lvlText w:val=""/>
      <w:lvlJc w:val="left"/>
      <w:pPr>
        <w:tabs>
          <w:tab w:val="left" w:pos="432"/>
        </w:tabs>
        <w:ind w:left="432" w:hanging="432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5ED2D5D"/>
    <w:multiLevelType w:val="multilevel"/>
    <w:tmpl w:val="25ED2D5D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34E63DA"/>
    <w:multiLevelType w:val="multilevel"/>
    <w:tmpl w:val="334E63DA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E45E65"/>
    <w:multiLevelType w:val="multilevel"/>
    <w:tmpl w:val="37E45E65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864122A"/>
    <w:multiLevelType w:val="multilevel"/>
    <w:tmpl w:val="3864122A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AEC1E87"/>
    <w:multiLevelType w:val="multilevel"/>
    <w:tmpl w:val="3AEC1E87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3F3C2A20"/>
    <w:multiLevelType w:val="multilevel"/>
    <w:tmpl w:val="3F3C2A20"/>
    <w:lvl w:ilvl="0" w:tentative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4586572A"/>
    <w:multiLevelType w:val="multilevel"/>
    <w:tmpl w:val="4586572A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7030380"/>
    <w:multiLevelType w:val="multilevel"/>
    <w:tmpl w:val="47030380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2"/>
      <w:numFmt w:val="japaneseCounting"/>
      <w:lvlText w:val="%3、"/>
      <w:lvlJc w:val="left"/>
      <w:pPr>
        <w:ind w:left="1920" w:hanging="4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4B5A7E17"/>
    <w:multiLevelType w:val="multilevel"/>
    <w:tmpl w:val="4B5A7E17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D9A479B"/>
    <w:multiLevelType w:val="multilevel"/>
    <w:tmpl w:val="4D9A479B"/>
    <w:lvl w:ilvl="0" w:tentative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568F0493"/>
    <w:multiLevelType w:val="multilevel"/>
    <w:tmpl w:val="568F049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EF9BE50"/>
    <w:multiLevelType w:val="singleLevel"/>
    <w:tmpl w:val="5EF9BE50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F059A6C"/>
    <w:multiLevelType w:val="singleLevel"/>
    <w:tmpl w:val="5F059A6C"/>
    <w:lvl w:ilvl="0" w:tentative="0">
      <w:start w:val="1"/>
      <w:numFmt w:val="chineseCounting"/>
      <w:suff w:val="nothing"/>
      <w:lvlText w:val="%1、"/>
      <w:lvlJc w:val="left"/>
    </w:lvl>
  </w:abstractNum>
  <w:abstractNum w:abstractNumId="18">
    <w:nsid w:val="61D8622E"/>
    <w:multiLevelType w:val="multilevel"/>
    <w:tmpl w:val="61D8622E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636E3AEE"/>
    <w:multiLevelType w:val="multilevel"/>
    <w:tmpl w:val="636E3AEE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8AB4355"/>
    <w:multiLevelType w:val="multilevel"/>
    <w:tmpl w:val="68AB4355"/>
    <w:lvl w:ilvl="0" w:tentative="0">
      <w:start w:val="1"/>
      <w:numFmt w:val="decimal"/>
      <w:pStyle w:val="1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D42469"/>
    <w:multiLevelType w:val="multilevel"/>
    <w:tmpl w:val="71D42469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22">
    <w:nsid w:val="73B1180E"/>
    <w:multiLevelType w:val="multilevel"/>
    <w:tmpl w:val="73B1180E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0"/>
  </w:num>
  <w:num w:numId="2">
    <w:abstractNumId w:val="4"/>
  </w:num>
  <w:num w:numId="3">
    <w:abstractNumId w:val="15"/>
  </w:num>
  <w:num w:numId="4">
    <w:abstractNumId w:val="2"/>
  </w:num>
  <w:num w:numId="5">
    <w:abstractNumId w:val="21"/>
  </w:num>
  <w:num w:numId="6">
    <w:abstractNumId w:val="0"/>
  </w:num>
  <w:num w:numId="7">
    <w:abstractNumId w:val="10"/>
  </w:num>
  <w:num w:numId="8">
    <w:abstractNumId w:val="11"/>
  </w:num>
  <w:num w:numId="9">
    <w:abstractNumId w:val="12"/>
  </w:num>
  <w:num w:numId="10">
    <w:abstractNumId w:val="8"/>
  </w:num>
  <w:num w:numId="11">
    <w:abstractNumId w:val="13"/>
  </w:num>
  <w:num w:numId="12">
    <w:abstractNumId w:val="3"/>
  </w:num>
  <w:num w:numId="13">
    <w:abstractNumId w:val="18"/>
  </w:num>
  <w:num w:numId="14">
    <w:abstractNumId w:val="9"/>
  </w:num>
  <w:num w:numId="15">
    <w:abstractNumId w:val="22"/>
  </w:num>
  <w:num w:numId="16">
    <w:abstractNumId w:val="5"/>
  </w:num>
  <w:num w:numId="17">
    <w:abstractNumId w:val="6"/>
  </w:num>
  <w:num w:numId="18">
    <w:abstractNumId w:val="1"/>
  </w:num>
  <w:num w:numId="19">
    <w:abstractNumId w:val="16"/>
  </w:num>
  <w:num w:numId="20">
    <w:abstractNumId w:val="19"/>
  </w:num>
  <w:num w:numId="21">
    <w:abstractNumId w:val="7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35"/>
    <w:rsid w:val="00006FF7"/>
    <w:rsid w:val="00011AA5"/>
    <w:rsid w:val="00022735"/>
    <w:rsid w:val="00040118"/>
    <w:rsid w:val="000436D0"/>
    <w:rsid w:val="0004527C"/>
    <w:rsid w:val="00051E14"/>
    <w:rsid w:val="00087B36"/>
    <w:rsid w:val="00091920"/>
    <w:rsid w:val="000B0969"/>
    <w:rsid w:val="000D2AAC"/>
    <w:rsid w:val="000E1E62"/>
    <w:rsid w:val="000E766A"/>
    <w:rsid w:val="000F0D21"/>
    <w:rsid w:val="000F6CD3"/>
    <w:rsid w:val="00120F59"/>
    <w:rsid w:val="00145844"/>
    <w:rsid w:val="00147083"/>
    <w:rsid w:val="00163654"/>
    <w:rsid w:val="00181ECC"/>
    <w:rsid w:val="0018440E"/>
    <w:rsid w:val="0019368A"/>
    <w:rsid w:val="001A1DAC"/>
    <w:rsid w:val="001D3050"/>
    <w:rsid w:val="001E536C"/>
    <w:rsid w:val="0023707B"/>
    <w:rsid w:val="002457F9"/>
    <w:rsid w:val="0025350C"/>
    <w:rsid w:val="00254066"/>
    <w:rsid w:val="00255CBE"/>
    <w:rsid w:val="00257BB4"/>
    <w:rsid w:val="00265D61"/>
    <w:rsid w:val="002C52DA"/>
    <w:rsid w:val="002D369E"/>
    <w:rsid w:val="002F34A0"/>
    <w:rsid w:val="00305005"/>
    <w:rsid w:val="00325088"/>
    <w:rsid w:val="003564F7"/>
    <w:rsid w:val="00361AC3"/>
    <w:rsid w:val="00384918"/>
    <w:rsid w:val="00397B1C"/>
    <w:rsid w:val="003A0A17"/>
    <w:rsid w:val="003C1AF1"/>
    <w:rsid w:val="003C2CC5"/>
    <w:rsid w:val="004010E3"/>
    <w:rsid w:val="00410EC8"/>
    <w:rsid w:val="0048347C"/>
    <w:rsid w:val="00496504"/>
    <w:rsid w:val="004A0AB4"/>
    <w:rsid w:val="004B1135"/>
    <w:rsid w:val="004C2D8C"/>
    <w:rsid w:val="004D0004"/>
    <w:rsid w:val="004D1630"/>
    <w:rsid w:val="00533586"/>
    <w:rsid w:val="00534538"/>
    <w:rsid w:val="00547C66"/>
    <w:rsid w:val="005516C6"/>
    <w:rsid w:val="00583F50"/>
    <w:rsid w:val="00584076"/>
    <w:rsid w:val="005C6197"/>
    <w:rsid w:val="005C62D7"/>
    <w:rsid w:val="005D27BB"/>
    <w:rsid w:val="00601182"/>
    <w:rsid w:val="006022DF"/>
    <w:rsid w:val="00607513"/>
    <w:rsid w:val="006242F9"/>
    <w:rsid w:val="006541E1"/>
    <w:rsid w:val="006727C4"/>
    <w:rsid w:val="00681F83"/>
    <w:rsid w:val="00684E37"/>
    <w:rsid w:val="006916CD"/>
    <w:rsid w:val="00695B56"/>
    <w:rsid w:val="006C2D7A"/>
    <w:rsid w:val="006D35A5"/>
    <w:rsid w:val="006D536D"/>
    <w:rsid w:val="007079FD"/>
    <w:rsid w:val="0073258C"/>
    <w:rsid w:val="007626ED"/>
    <w:rsid w:val="00787275"/>
    <w:rsid w:val="007A3D7A"/>
    <w:rsid w:val="007C3EAD"/>
    <w:rsid w:val="007C6CF0"/>
    <w:rsid w:val="007D40F1"/>
    <w:rsid w:val="00803851"/>
    <w:rsid w:val="00825F3A"/>
    <w:rsid w:val="00875834"/>
    <w:rsid w:val="00883F48"/>
    <w:rsid w:val="00885D03"/>
    <w:rsid w:val="008A5286"/>
    <w:rsid w:val="008D2124"/>
    <w:rsid w:val="008E1660"/>
    <w:rsid w:val="00942428"/>
    <w:rsid w:val="0094340E"/>
    <w:rsid w:val="0096028C"/>
    <w:rsid w:val="00963C6D"/>
    <w:rsid w:val="009E00C3"/>
    <w:rsid w:val="009E25D1"/>
    <w:rsid w:val="009F26BD"/>
    <w:rsid w:val="009F512F"/>
    <w:rsid w:val="00A061A1"/>
    <w:rsid w:val="00A1338B"/>
    <w:rsid w:val="00A22884"/>
    <w:rsid w:val="00A3411D"/>
    <w:rsid w:val="00A43911"/>
    <w:rsid w:val="00A45A4B"/>
    <w:rsid w:val="00A55B62"/>
    <w:rsid w:val="00A67AE3"/>
    <w:rsid w:val="00AB1EA1"/>
    <w:rsid w:val="00AC0DFE"/>
    <w:rsid w:val="00AC1D43"/>
    <w:rsid w:val="00AC5697"/>
    <w:rsid w:val="00AE60B6"/>
    <w:rsid w:val="00B039FF"/>
    <w:rsid w:val="00B04FBF"/>
    <w:rsid w:val="00B337FB"/>
    <w:rsid w:val="00B4536A"/>
    <w:rsid w:val="00B54111"/>
    <w:rsid w:val="00B61D26"/>
    <w:rsid w:val="00B75A0C"/>
    <w:rsid w:val="00B92C72"/>
    <w:rsid w:val="00B92E23"/>
    <w:rsid w:val="00B96244"/>
    <w:rsid w:val="00BA1622"/>
    <w:rsid w:val="00BA44DA"/>
    <w:rsid w:val="00BA5404"/>
    <w:rsid w:val="00BD2E56"/>
    <w:rsid w:val="00BE1650"/>
    <w:rsid w:val="00BE3314"/>
    <w:rsid w:val="00C11726"/>
    <w:rsid w:val="00C35F1A"/>
    <w:rsid w:val="00C424A2"/>
    <w:rsid w:val="00C4530F"/>
    <w:rsid w:val="00C9613D"/>
    <w:rsid w:val="00CA14EB"/>
    <w:rsid w:val="00CE10A7"/>
    <w:rsid w:val="00CE2449"/>
    <w:rsid w:val="00CE46B5"/>
    <w:rsid w:val="00CF2A11"/>
    <w:rsid w:val="00D0177C"/>
    <w:rsid w:val="00D037C2"/>
    <w:rsid w:val="00D1449C"/>
    <w:rsid w:val="00D3650F"/>
    <w:rsid w:val="00D37CFC"/>
    <w:rsid w:val="00DA0F9A"/>
    <w:rsid w:val="00DA5A38"/>
    <w:rsid w:val="00DB5C97"/>
    <w:rsid w:val="00DD6F86"/>
    <w:rsid w:val="00DF2010"/>
    <w:rsid w:val="00E2560D"/>
    <w:rsid w:val="00E30F3E"/>
    <w:rsid w:val="00E31B62"/>
    <w:rsid w:val="00E450CE"/>
    <w:rsid w:val="00E50126"/>
    <w:rsid w:val="00E5216F"/>
    <w:rsid w:val="00E7292B"/>
    <w:rsid w:val="00E75A48"/>
    <w:rsid w:val="00E85EC1"/>
    <w:rsid w:val="00EB016E"/>
    <w:rsid w:val="00EB55F6"/>
    <w:rsid w:val="00EC2ECF"/>
    <w:rsid w:val="00EC5639"/>
    <w:rsid w:val="00EC57BC"/>
    <w:rsid w:val="00EE5669"/>
    <w:rsid w:val="00EF6021"/>
    <w:rsid w:val="00F00DBC"/>
    <w:rsid w:val="00F03589"/>
    <w:rsid w:val="00F133C8"/>
    <w:rsid w:val="00F22222"/>
    <w:rsid w:val="00F26E88"/>
    <w:rsid w:val="00F272B9"/>
    <w:rsid w:val="00F509C9"/>
    <w:rsid w:val="00F61AD3"/>
    <w:rsid w:val="00F72A3F"/>
    <w:rsid w:val="00F81E85"/>
    <w:rsid w:val="00F84D41"/>
    <w:rsid w:val="00FA06A5"/>
    <w:rsid w:val="00FA50E9"/>
    <w:rsid w:val="00FC5579"/>
    <w:rsid w:val="00FC6DFC"/>
    <w:rsid w:val="00FD001F"/>
    <w:rsid w:val="00FD040C"/>
    <w:rsid w:val="00FD4DC9"/>
    <w:rsid w:val="00FE7F1E"/>
    <w:rsid w:val="00FF69FC"/>
    <w:rsid w:val="0737B69D"/>
    <w:rsid w:val="07EB876D"/>
    <w:rsid w:val="0D69D363"/>
    <w:rsid w:val="0F35859D"/>
    <w:rsid w:val="0FDEC57B"/>
    <w:rsid w:val="0FFE01FF"/>
    <w:rsid w:val="15FD255D"/>
    <w:rsid w:val="16BE1970"/>
    <w:rsid w:val="17FF4E33"/>
    <w:rsid w:val="1BB8933F"/>
    <w:rsid w:val="1BBD309B"/>
    <w:rsid w:val="1BDFEE2E"/>
    <w:rsid w:val="1BF50D83"/>
    <w:rsid w:val="1BFE0109"/>
    <w:rsid w:val="1DEEAFA3"/>
    <w:rsid w:val="1E8E623B"/>
    <w:rsid w:val="1EDF25DE"/>
    <w:rsid w:val="1F5DA2B1"/>
    <w:rsid w:val="1FBD12F7"/>
    <w:rsid w:val="1FCB71A9"/>
    <w:rsid w:val="1FDF2A45"/>
    <w:rsid w:val="1FF3D18F"/>
    <w:rsid w:val="1FFA0AC9"/>
    <w:rsid w:val="1FFBE300"/>
    <w:rsid w:val="1FFF2905"/>
    <w:rsid w:val="21E90398"/>
    <w:rsid w:val="22978B28"/>
    <w:rsid w:val="24EFE2AE"/>
    <w:rsid w:val="257FBA39"/>
    <w:rsid w:val="2A778B96"/>
    <w:rsid w:val="2B9EE937"/>
    <w:rsid w:val="2BCD84A4"/>
    <w:rsid w:val="2BDB5B7C"/>
    <w:rsid w:val="2DBFF0CD"/>
    <w:rsid w:val="2EB698FD"/>
    <w:rsid w:val="2EDFF145"/>
    <w:rsid w:val="2FB77A7B"/>
    <w:rsid w:val="2FBFEF66"/>
    <w:rsid w:val="2FEECAF3"/>
    <w:rsid w:val="2FFF6833"/>
    <w:rsid w:val="31EF4931"/>
    <w:rsid w:val="31FF8A23"/>
    <w:rsid w:val="33EE86C2"/>
    <w:rsid w:val="355FF038"/>
    <w:rsid w:val="357764B6"/>
    <w:rsid w:val="369F2B5E"/>
    <w:rsid w:val="36AFD89D"/>
    <w:rsid w:val="36B4FE4B"/>
    <w:rsid w:val="36BEEA7B"/>
    <w:rsid w:val="36BFA485"/>
    <w:rsid w:val="36EB8349"/>
    <w:rsid w:val="37AB40D8"/>
    <w:rsid w:val="37D74076"/>
    <w:rsid w:val="37F9E969"/>
    <w:rsid w:val="39744F16"/>
    <w:rsid w:val="39FF5FB8"/>
    <w:rsid w:val="3BA39CB9"/>
    <w:rsid w:val="3BDF9033"/>
    <w:rsid w:val="3BFCF94D"/>
    <w:rsid w:val="3BFF2837"/>
    <w:rsid w:val="3BFFAADF"/>
    <w:rsid w:val="3C7E41B2"/>
    <w:rsid w:val="3D7F0E0B"/>
    <w:rsid w:val="3EFF2692"/>
    <w:rsid w:val="3EFFE9BB"/>
    <w:rsid w:val="3F3EACE2"/>
    <w:rsid w:val="3F5D2620"/>
    <w:rsid w:val="3F7BCC7D"/>
    <w:rsid w:val="3F7CB764"/>
    <w:rsid w:val="3F7FC6B7"/>
    <w:rsid w:val="3F7FCE41"/>
    <w:rsid w:val="3FB7B630"/>
    <w:rsid w:val="3FDE99B1"/>
    <w:rsid w:val="3FE7707D"/>
    <w:rsid w:val="3FF3A031"/>
    <w:rsid w:val="3FFD6321"/>
    <w:rsid w:val="3FFEF56E"/>
    <w:rsid w:val="3FFF5D28"/>
    <w:rsid w:val="3FFF6AB3"/>
    <w:rsid w:val="3FFFB2F1"/>
    <w:rsid w:val="46AB46D1"/>
    <w:rsid w:val="494DC734"/>
    <w:rsid w:val="49FF8B5C"/>
    <w:rsid w:val="4A7D3FCB"/>
    <w:rsid w:val="4AFF36A4"/>
    <w:rsid w:val="4B3BDCBE"/>
    <w:rsid w:val="4BCF03DA"/>
    <w:rsid w:val="4BCF756D"/>
    <w:rsid w:val="4BDFD45D"/>
    <w:rsid w:val="4CFDB98E"/>
    <w:rsid w:val="4E6DBF30"/>
    <w:rsid w:val="4E7F4C34"/>
    <w:rsid w:val="4EBF3313"/>
    <w:rsid w:val="4EDF7507"/>
    <w:rsid w:val="4F73569C"/>
    <w:rsid w:val="4F7FE004"/>
    <w:rsid w:val="4FBEEC1F"/>
    <w:rsid w:val="52FF624A"/>
    <w:rsid w:val="54EFC11C"/>
    <w:rsid w:val="5537749A"/>
    <w:rsid w:val="55F658F1"/>
    <w:rsid w:val="55F9B0CF"/>
    <w:rsid w:val="55FB6456"/>
    <w:rsid w:val="567D2141"/>
    <w:rsid w:val="5752E2DD"/>
    <w:rsid w:val="57F5678F"/>
    <w:rsid w:val="57F578BB"/>
    <w:rsid w:val="57F7FC21"/>
    <w:rsid w:val="57FA527C"/>
    <w:rsid w:val="57FD8D20"/>
    <w:rsid w:val="57FFB1AE"/>
    <w:rsid w:val="587D47B2"/>
    <w:rsid w:val="59BF7AD9"/>
    <w:rsid w:val="5A7DE580"/>
    <w:rsid w:val="5A9ED06B"/>
    <w:rsid w:val="5AE741B3"/>
    <w:rsid w:val="5AE767A0"/>
    <w:rsid w:val="5B4FD98B"/>
    <w:rsid w:val="5B77FFFC"/>
    <w:rsid w:val="5BD3439E"/>
    <w:rsid w:val="5BDFD4A6"/>
    <w:rsid w:val="5BEF010A"/>
    <w:rsid w:val="5BF750CF"/>
    <w:rsid w:val="5BFF59D3"/>
    <w:rsid w:val="5CB33381"/>
    <w:rsid w:val="5DAB81C2"/>
    <w:rsid w:val="5DDBA2F0"/>
    <w:rsid w:val="5DEB010D"/>
    <w:rsid w:val="5DEFCA1C"/>
    <w:rsid w:val="5DF2EFB7"/>
    <w:rsid w:val="5DFF3111"/>
    <w:rsid w:val="5E5789E9"/>
    <w:rsid w:val="5EDDC438"/>
    <w:rsid w:val="5EDF48A9"/>
    <w:rsid w:val="5F2F0DF5"/>
    <w:rsid w:val="5F39FA1C"/>
    <w:rsid w:val="5F3C44E2"/>
    <w:rsid w:val="5F73225A"/>
    <w:rsid w:val="5FBE6021"/>
    <w:rsid w:val="5FCD93F3"/>
    <w:rsid w:val="5FCEF667"/>
    <w:rsid w:val="5FD7E2B2"/>
    <w:rsid w:val="5FD9CFBC"/>
    <w:rsid w:val="5FDAED34"/>
    <w:rsid w:val="5FE439E6"/>
    <w:rsid w:val="5FF43DD4"/>
    <w:rsid w:val="5FFB22B0"/>
    <w:rsid w:val="5FFF6C17"/>
    <w:rsid w:val="627D3539"/>
    <w:rsid w:val="63A7B5C0"/>
    <w:rsid w:val="64BDCC69"/>
    <w:rsid w:val="6587EA8F"/>
    <w:rsid w:val="669B9476"/>
    <w:rsid w:val="66AFEF82"/>
    <w:rsid w:val="66BECFD7"/>
    <w:rsid w:val="66EEC326"/>
    <w:rsid w:val="66EF0AEC"/>
    <w:rsid w:val="6757E82F"/>
    <w:rsid w:val="6776ACE6"/>
    <w:rsid w:val="678B65AD"/>
    <w:rsid w:val="67BF3539"/>
    <w:rsid w:val="67BFEBB2"/>
    <w:rsid w:val="67FF20A5"/>
    <w:rsid w:val="69B758CD"/>
    <w:rsid w:val="69FF1E28"/>
    <w:rsid w:val="6A7FF8B8"/>
    <w:rsid w:val="6AF5BD26"/>
    <w:rsid w:val="6AFE7E8B"/>
    <w:rsid w:val="6AFF456E"/>
    <w:rsid w:val="6B9F12D0"/>
    <w:rsid w:val="6BBFC4DB"/>
    <w:rsid w:val="6BD9CDCF"/>
    <w:rsid w:val="6BEBA74B"/>
    <w:rsid w:val="6CFCA2C9"/>
    <w:rsid w:val="6CFD5249"/>
    <w:rsid w:val="6D7AFCAA"/>
    <w:rsid w:val="6DB78DC3"/>
    <w:rsid w:val="6DBB4FF5"/>
    <w:rsid w:val="6DBE0047"/>
    <w:rsid w:val="6DDB75E1"/>
    <w:rsid w:val="6E7D8B38"/>
    <w:rsid w:val="6E7FCE8C"/>
    <w:rsid w:val="6EFFC02E"/>
    <w:rsid w:val="6F3B5071"/>
    <w:rsid w:val="6F568C81"/>
    <w:rsid w:val="6F5EA50E"/>
    <w:rsid w:val="6F66FF61"/>
    <w:rsid w:val="6F77FC31"/>
    <w:rsid w:val="6F791F80"/>
    <w:rsid w:val="6F7DD968"/>
    <w:rsid w:val="6FA81C46"/>
    <w:rsid w:val="6FBB9232"/>
    <w:rsid w:val="6FBBC57F"/>
    <w:rsid w:val="6FDF32B1"/>
    <w:rsid w:val="6FE7C78D"/>
    <w:rsid w:val="6FF99A0E"/>
    <w:rsid w:val="6FFA5B6F"/>
    <w:rsid w:val="6FFEC6CA"/>
    <w:rsid w:val="6FFECC43"/>
    <w:rsid w:val="6FFFF9ED"/>
    <w:rsid w:val="7076747B"/>
    <w:rsid w:val="70FE19EE"/>
    <w:rsid w:val="71BF1FCF"/>
    <w:rsid w:val="71DF950C"/>
    <w:rsid w:val="727B4D2B"/>
    <w:rsid w:val="734948C3"/>
    <w:rsid w:val="736DC4A2"/>
    <w:rsid w:val="73CF3F27"/>
    <w:rsid w:val="73CF8A4F"/>
    <w:rsid w:val="73FB704F"/>
    <w:rsid w:val="747E8A86"/>
    <w:rsid w:val="757AF7A0"/>
    <w:rsid w:val="75BB7435"/>
    <w:rsid w:val="75DBA428"/>
    <w:rsid w:val="75F3BB99"/>
    <w:rsid w:val="75F79CE4"/>
    <w:rsid w:val="766B8DD6"/>
    <w:rsid w:val="7677961D"/>
    <w:rsid w:val="76937B95"/>
    <w:rsid w:val="76EF6F52"/>
    <w:rsid w:val="77177A83"/>
    <w:rsid w:val="7725FA69"/>
    <w:rsid w:val="772B15F7"/>
    <w:rsid w:val="772FB5C4"/>
    <w:rsid w:val="7759BF39"/>
    <w:rsid w:val="775FF969"/>
    <w:rsid w:val="77929D80"/>
    <w:rsid w:val="7798F036"/>
    <w:rsid w:val="77CAC767"/>
    <w:rsid w:val="77D70C67"/>
    <w:rsid w:val="77D7C564"/>
    <w:rsid w:val="77D9CCF1"/>
    <w:rsid w:val="77DF2D81"/>
    <w:rsid w:val="77E9AAD4"/>
    <w:rsid w:val="77EBE213"/>
    <w:rsid w:val="77F12357"/>
    <w:rsid w:val="77F7BAB2"/>
    <w:rsid w:val="77F90AA3"/>
    <w:rsid w:val="77FB6692"/>
    <w:rsid w:val="77FEEB9F"/>
    <w:rsid w:val="77FF5B90"/>
    <w:rsid w:val="77FF8360"/>
    <w:rsid w:val="77FFBC12"/>
    <w:rsid w:val="77FFC55D"/>
    <w:rsid w:val="789E701F"/>
    <w:rsid w:val="78F9001F"/>
    <w:rsid w:val="796D9371"/>
    <w:rsid w:val="79A969CD"/>
    <w:rsid w:val="79B90079"/>
    <w:rsid w:val="79F7E942"/>
    <w:rsid w:val="79FD6220"/>
    <w:rsid w:val="79FD6AE2"/>
    <w:rsid w:val="7A773DA5"/>
    <w:rsid w:val="7ABFFCDD"/>
    <w:rsid w:val="7AEFD006"/>
    <w:rsid w:val="7B7FBFD8"/>
    <w:rsid w:val="7BB211D3"/>
    <w:rsid w:val="7BBEE8AF"/>
    <w:rsid w:val="7BBFF029"/>
    <w:rsid w:val="7BCFB2F2"/>
    <w:rsid w:val="7BD6D209"/>
    <w:rsid w:val="7BDB8C0E"/>
    <w:rsid w:val="7BF63B88"/>
    <w:rsid w:val="7BF70950"/>
    <w:rsid w:val="7BFB8E96"/>
    <w:rsid w:val="7BFC5C53"/>
    <w:rsid w:val="7BFD22F2"/>
    <w:rsid w:val="7BFD9CCD"/>
    <w:rsid w:val="7BFD9D58"/>
    <w:rsid w:val="7BFE390B"/>
    <w:rsid w:val="7BFEA819"/>
    <w:rsid w:val="7BFF333E"/>
    <w:rsid w:val="7C3FF550"/>
    <w:rsid w:val="7C9FD2B0"/>
    <w:rsid w:val="7CAF1070"/>
    <w:rsid w:val="7D571FC6"/>
    <w:rsid w:val="7D7A84F3"/>
    <w:rsid w:val="7D7F9769"/>
    <w:rsid w:val="7D7FE9E7"/>
    <w:rsid w:val="7D8C3287"/>
    <w:rsid w:val="7D9FDBD3"/>
    <w:rsid w:val="7DA7756D"/>
    <w:rsid w:val="7DB7B220"/>
    <w:rsid w:val="7DB92B3A"/>
    <w:rsid w:val="7DBADB33"/>
    <w:rsid w:val="7DBED018"/>
    <w:rsid w:val="7DBF5A50"/>
    <w:rsid w:val="7DBF5E9F"/>
    <w:rsid w:val="7DC71799"/>
    <w:rsid w:val="7DD66F0E"/>
    <w:rsid w:val="7DDFA839"/>
    <w:rsid w:val="7DE3F6A3"/>
    <w:rsid w:val="7DE903D2"/>
    <w:rsid w:val="7DED14AF"/>
    <w:rsid w:val="7DFB433D"/>
    <w:rsid w:val="7DFE8CE2"/>
    <w:rsid w:val="7DFE9AC6"/>
    <w:rsid w:val="7DFF8283"/>
    <w:rsid w:val="7DFFC104"/>
    <w:rsid w:val="7DFFC429"/>
    <w:rsid w:val="7DFFD1AB"/>
    <w:rsid w:val="7E1B9C29"/>
    <w:rsid w:val="7E3F8680"/>
    <w:rsid w:val="7E9C2BC3"/>
    <w:rsid w:val="7E9FB89C"/>
    <w:rsid w:val="7EB61B67"/>
    <w:rsid w:val="7EBF5F29"/>
    <w:rsid w:val="7ECF94E8"/>
    <w:rsid w:val="7EE39BC0"/>
    <w:rsid w:val="7EEBF83B"/>
    <w:rsid w:val="7EF78087"/>
    <w:rsid w:val="7EFB12BE"/>
    <w:rsid w:val="7EFF620C"/>
    <w:rsid w:val="7EFFE8DE"/>
    <w:rsid w:val="7F2AAA63"/>
    <w:rsid w:val="7F3FA260"/>
    <w:rsid w:val="7F3FE861"/>
    <w:rsid w:val="7F4F26C7"/>
    <w:rsid w:val="7F64C647"/>
    <w:rsid w:val="7F6F3051"/>
    <w:rsid w:val="7F706C80"/>
    <w:rsid w:val="7F7600DF"/>
    <w:rsid w:val="7F79C799"/>
    <w:rsid w:val="7F7AD771"/>
    <w:rsid w:val="7F7C35E1"/>
    <w:rsid w:val="7F7C43DF"/>
    <w:rsid w:val="7F7E9CF6"/>
    <w:rsid w:val="7F872BFD"/>
    <w:rsid w:val="7F95955A"/>
    <w:rsid w:val="7F9DD2FE"/>
    <w:rsid w:val="7FAD4987"/>
    <w:rsid w:val="7FBF8F39"/>
    <w:rsid w:val="7FBFDBD4"/>
    <w:rsid w:val="7FCD8872"/>
    <w:rsid w:val="7FCFF16D"/>
    <w:rsid w:val="7FCFFC56"/>
    <w:rsid w:val="7FD7E1E8"/>
    <w:rsid w:val="7FD94141"/>
    <w:rsid w:val="7FDB0EC4"/>
    <w:rsid w:val="7FDE1F9B"/>
    <w:rsid w:val="7FDE7B95"/>
    <w:rsid w:val="7FECBF03"/>
    <w:rsid w:val="7FEFA22C"/>
    <w:rsid w:val="7FF1BB3B"/>
    <w:rsid w:val="7FF212E0"/>
    <w:rsid w:val="7FF51000"/>
    <w:rsid w:val="7FF7914D"/>
    <w:rsid w:val="7FF7C731"/>
    <w:rsid w:val="7FFD42A0"/>
    <w:rsid w:val="7FFD6B5F"/>
    <w:rsid w:val="7FFE8EAA"/>
    <w:rsid w:val="7FFF3013"/>
    <w:rsid w:val="7FFF8F70"/>
    <w:rsid w:val="89782F0B"/>
    <w:rsid w:val="96690B57"/>
    <w:rsid w:val="96D73768"/>
    <w:rsid w:val="97FF1E46"/>
    <w:rsid w:val="99FD7C41"/>
    <w:rsid w:val="99FF3D49"/>
    <w:rsid w:val="9B9F7413"/>
    <w:rsid w:val="9BED2BE4"/>
    <w:rsid w:val="9BFBCB81"/>
    <w:rsid w:val="9BFF0E63"/>
    <w:rsid w:val="9DFF2B77"/>
    <w:rsid w:val="9EBFDC08"/>
    <w:rsid w:val="9EDE04DA"/>
    <w:rsid w:val="9EFD068B"/>
    <w:rsid w:val="9F7B6535"/>
    <w:rsid w:val="9FED52AC"/>
    <w:rsid w:val="9FF39253"/>
    <w:rsid w:val="9FFBB332"/>
    <w:rsid w:val="A5D6D786"/>
    <w:rsid w:val="A6D9E606"/>
    <w:rsid w:val="A7B61FD4"/>
    <w:rsid w:val="A7C91D68"/>
    <w:rsid w:val="A7FD5C12"/>
    <w:rsid w:val="A7FDEEEF"/>
    <w:rsid w:val="A95B3470"/>
    <w:rsid w:val="A9770016"/>
    <w:rsid w:val="AADF10BC"/>
    <w:rsid w:val="AAFF67D8"/>
    <w:rsid w:val="ADFB288A"/>
    <w:rsid w:val="ADFBC08E"/>
    <w:rsid w:val="AED6677A"/>
    <w:rsid w:val="AFBEA4D5"/>
    <w:rsid w:val="AFDE5856"/>
    <w:rsid w:val="AFEB7F5C"/>
    <w:rsid w:val="AFEF058A"/>
    <w:rsid w:val="AFF68D58"/>
    <w:rsid w:val="AFFBBA85"/>
    <w:rsid w:val="AFFEE765"/>
    <w:rsid w:val="AFFFE335"/>
    <w:rsid w:val="B3FFAAE1"/>
    <w:rsid w:val="B4766F5A"/>
    <w:rsid w:val="B4EE0B05"/>
    <w:rsid w:val="B4FB274A"/>
    <w:rsid w:val="B52FAB3F"/>
    <w:rsid w:val="B79B7407"/>
    <w:rsid w:val="B7BDA98D"/>
    <w:rsid w:val="B7C17E15"/>
    <w:rsid w:val="B7DB6E1A"/>
    <w:rsid w:val="B7EF734C"/>
    <w:rsid w:val="B7F1F620"/>
    <w:rsid w:val="B97D499C"/>
    <w:rsid w:val="B9F685B7"/>
    <w:rsid w:val="BA7F8BD6"/>
    <w:rsid w:val="BA9F7EF7"/>
    <w:rsid w:val="BAFA4E93"/>
    <w:rsid w:val="BBBD7295"/>
    <w:rsid w:val="BBD367D8"/>
    <w:rsid w:val="BBDD70AD"/>
    <w:rsid w:val="BBDF3D93"/>
    <w:rsid w:val="BCDF1905"/>
    <w:rsid w:val="BDBFCF92"/>
    <w:rsid w:val="BDFFC0A5"/>
    <w:rsid w:val="BE9B613B"/>
    <w:rsid w:val="BEDD7DDE"/>
    <w:rsid w:val="BEED1140"/>
    <w:rsid w:val="BEFE907F"/>
    <w:rsid w:val="BF0C47EF"/>
    <w:rsid w:val="BF1B057E"/>
    <w:rsid w:val="BF47830C"/>
    <w:rsid w:val="BF5FFB4A"/>
    <w:rsid w:val="BF7F0713"/>
    <w:rsid w:val="BF920AA8"/>
    <w:rsid w:val="BFAFFA8A"/>
    <w:rsid w:val="BFCB6C2F"/>
    <w:rsid w:val="BFCCDB83"/>
    <w:rsid w:val="BFCF88D6"/>
    <w:rsid w:val="BFD785B3"/>
    <w:rsid w:val="BFDE3C30"/>
    <w:rsid w:val="BFE429DA"/>
    <w:rsid w:val="BFEBFAE8"/>
    <w:rsid w:val="BFEF1402"/>
    <w:rsid w:val="BFF551F5"/>
    <w:rsid w:val="BFF6577C"/>
    <w:rsid w:val="BFF9A444"/>
    <w:rsid w:val="BFFE1AA2"/>
    <w:rsid w:val="BFFE5591"/>
    <w:rsid w:val="BFFF9479"/>
    <w:rsid w:val="C5FFD57C"/>
    <w:rsid w:val="C747D167"/>
    <w:rsid w:val="C76FB79C"/>
    <w:rsid w:val="C9FDFF30"/>
    <w:rsid w:val="CA670ACE"/>
    <w:rsid w:val="CADF5107"/>
    <w:rsid w:val="CBBFA2DE"/>
    <w:rsid w:val="CC7D5E0D"/>
    <w:rsid w:val="CCCF5594"/>
    <w:rsid w:val="CCFDB0F5"/>
    <w:rsid w:val="CD97258B"/>
    <w:rsid w:val="CD9FD4CF"/>
    <w:rsid w:val="CDFB123A"/>
    <w:rsid w:val="CEEDB2FC"/>
    <w:rsid w:val="CEF0BB51"/>
    <w:rsid w:val="CEFE0400"/>
    <w:rsid w:val="CFBFF04B"/>
    <w:rsid w:val="CFD3BC2B"/>
    <w:rsid w:val="CFF789A0"/>
    <w:rsid w:val="CFFF4176"/>
    <w:rsid w:val="D0FD2A40"/>
    <w:rsid w:val="D3DB8AD5"/>
    <w:rsid w:val="D3FE51AA"/>
    <w:rsid w:val="D5C72C04"/>
    <w:rsid w:val="D5FB4235"/>
    <w:rsid w:val="D68B75EA"/>
    <w:rsid w:val="D6EF6F04"/>
    <w:rsid w:val="D6F86869"/>
    <w:rsid w:val="D77765CE"/>
    <w:rsid w:val="D77FC6D5"/>
    <w:rsid w:val="D79C640A"/>
    <w:rsid w:val="D7E66288"/>
    <w:rsid w:val="D7EFC261"/>
    <w:rsid w:val="D7FF16E7"/>
    <w:rsid w:val="D7FFAD0B"/>
    <w:rsid w:val="D7FFC054"/>
    <w:rsid w:val="D7FFFEF6"/>
    <w:rsid w:val="D8DFE737"/>
    <w:rsid w:val="D953E752"/>
    <w:rsid w:val="D9F5E242"/>
    <w:rsid w:val="D9FF28E9"/>
    <w:rsid w:val="DAAB80FD"/>
    <w:rsid w:val="DAFD54F5"/>
    <w:rsid w:val="DAFF6A8F"/>
    <w:rsid w:val="DAFF8E5E"/>
    <w:rsid w:val="DB6EF353"/>
    <w:rsid w:val="DBA74017"/>
    <w:rsid w:val="DBFFDCDB"/>
    <w:rsid w:val="DD1C5E86"/>
    <w:rsid w:val="DD5EEDBC"/>
    <w:rsid w:val="DD67FEBF"/>
    <w:rsid w:val="DD8F7770"/>
    <w:rsid w:val="DDF726DA"/>
    <w:rsid w:val="DDFD03AB"/>
    <w:rsid w:val="DE4FEA79"/>
    <w:rsid w:val="DE7F131D"/>
    <w:rsid w:val="DEB7A270"/>
    <w:rsid w:val="DEE37882"/>
    <w:rsid w:val="DEE7B683"/>
    <w:rsid w:val="DEEF4B4D"/>
    <w:rsid w:val="DEEFA407"/>
    <w:rsid w:val="DEFE2F79"/>
    <w:rsid w:val="DF0B5B30"/>
    <w:rsid w:val="DF7A49ED"/>
    <w:rsid w:val="DF7C0341"/>
    <w:rsid w:val="DF9BB1BB"/>
    <w:rsid w:val="DF9E8204"/>
    <w:rsid w:val="DFBF337B"/>
    <w:rsid w:val="DFD0B8ED"/>
    <w:rsid w:val="DFDB182B"/>
    <w:rsid w:val="DFEEE188"/>
    <w:rsid w:val="DFF5C23B"/>
    <w:rsid w:val="DFF68EA3"/>
    <w:rsid w:val="DFFEA9AD"/>
    <w:rsid w:val="DFFF9359"/>
    <w:rsid w:val="DFFFDB3A"/>
    <w:rsid w:val="E31BAFD0"/>
    <w:rsid w:val="E3BC762A"/>
    <w:rsid w:val="E5534C74"/>
    <w:rsid w:val="E5FF7A69"/>
    <w:rsid w:val="E77FD1FA"/>
    <w:rsid w:val="E79607C4"/>
    <w:rsid w:val="E79D25A6"/>
    <w:rsid w:val="E7D59743"/>
    <w:rsid w:val="E7FF5306"/>
    <w:rsid w:val="E9DCE400"/>
    <w:rsid w:val="EA3CCDCB"/>
    <w:rsid w:val="EB6319FE"/>
    <w:rsid w:val="EB7C8B88"/>
    <w:rsid w:val="EB7D78CD"/>
    <w:rsid w:val="EB7F6AA6"/>
    <w:rsid w:val="EB8F8618"/>
    <w:rsid w:val="EBAE52F6"/>
    <w:rsid w:val="EBBF0C0F"/>
    <w:rsid w:val="EBF34FF1"/>
    <w:rsid w:val="ECD6FE52"/>
    <w:rsid w:val="ECF67139"/>
    <w:rsid w:val="ECFED637"/>
    <w:rsid w:val="ED3CC9BC"/>
    <w:rsid w:val="ED750006"/>
    <w:rsid w:val="EDAC4268"/>
    <w:rsid w:val="EDB7825E"/>
    <w:rsid w:val="EDEFF8A0"/>
    <w:rsid w:val="EDFF1FF0"/>
    <w:rsid w:val="EE42039A"/>
    <w:rsid w:val="EE7D8168"/>
    <w:rsid w:val="EEBB8910"/>
    <w:rsid w:val="EEFF8F92"/>
    <w:rsid w:val="EF356211"/>
    <w:rsid w:val="EF37AE95"/>
    <w:rsid w:val="EF5F54DA"/>
    <w:rsid w:val="EF5FE5AD"/>
    <w:rsid w:val="EF774D44"/>
    <w:rsid w:val="EF7790C6"/>
    <w:rsid w:val="EF7C47DB"/>
    <w:rsid w:val="EF7E173E"/>
    <w:rsid w:val="EF7E58B4"/>
    <w:rsid w:val="EF7FB880"/>
    <w:rsid w:val="EF97B1FD"/>
    <w:rsid w:val="EF9F6F7E"/>
    <w:rsid w:val="EFA3C992"/>
    <w:rsid w:val="EFBEE7A0"/>
    <w:rsid w:val="EFDABA38"/>
    <w:rsid w:val="EFDD6DAE"/>
    <w:rsid w:val="EFDD822F"/>
    <w:rsid w:val="EFDF2C55"/>
    <w:rsid w:val="EFED68AB"/>
    <w:rsid w:val="EFEEFFB8"/>
    <w:rsid w:val="EFEFCB38"/>
    <w:rsid w:val="EFF491B3"/>
    <w:rsid w:val="EFFB0877"/>
    <w:rsid w:val="EFFB7F36"/>
    <w:rsid w:val="EFFD6927"/>
    <w:rsid w:val="EFFF2C51"/>
    <w:rsid w:val="EFFF75FB"/>
    <w:rsid w:val="EFFF8C0E"/>
    <w:rsid w:val="EFFFE21D"/>
    <w:rsid w:val="F04DA20F"/>
    <w:rsid w:val="F1B4397E"/>
    <w:rsid w:val="F1BBC9D0"/>
    <w:rsid w:val="F1FD28C6"/>
    <w:rsid w:val="F27C1A7F"/>
    <w:rsid w:val="F2FBD284"/>
    <w:rsid w:val="F2FFC436"/>
    <w:rsid w:val="F36F5F8F"/>
    <w:rsid w:val="F377B24F"/>
    <w:rsid w:val="F3C66AB8"/>
    <w:rsid w:val="F43389C4"/>
    <w:rsid w:val="F4EFFCF7"/>
    <w:rsid w:val="F53DFAD9"/>
    <w:rsid w:val="F5ABF177"/>
    <w:rsid w:val="F5D78C1D"/>
    <w:rsid w:val="F5D9FB3F"/>
    <w:rsid w:val="F5EAA886"/>
    <w:rsid w:val="F5FF4265"/>
    <w:rsid w:val="F62F3968"/>
    <w:rsid w:val="F6AAE400"/>
    <w:rsid w:val="F6DFCCB1"/>
    <w:rsid w:val="F6F3EADB"/>
    <w:rsid w:val="F76DAEFA"/>
    <w:rsid w:val="F76E9C39"/>
    <w:rsid w:val="F76FD3B4"/>
    <w:rsid w:val="F77D03C6"/>
    <w:rsid w:val="F77F2C2A"/>
    <w:rsid w:val="F7AF16B0"/>
    <w:rsid w:val="F7BB681B"/>
    <w:rsid w:val="F7DA854E"/>
    <w:rsid w:val="F7E748B1"/>
    <w:rsid w:val="F7EDD7B6"/>
    <w:rsid w:val="F7EF0D14"/>
    <w:rsid w:val="F7EFDA4D"/>
    <w:rsid w:val="F7FE044B"/>
    <w:rsid w:val="F7FEA9D9"/>
    <w:rsid w:val="F8D7AD81"/>
    <w:rsid w:val="F8FDBAF3"/>
    <w:rsid w:val="F8FF8010"/>
    <w:rsid w:val="F9ED4FDB"/>
    <w:rsid w:val="F9F749E2"/>
    <w:rsid w:val="FA56FB9F"/>
    <w:rsid w:val="FAAE476B"/>
    <w:rsid w:val="FABA5B6B"/>
    <w:rsid w:val="FAE71E89"/>
    <w:rsid w:val="FAFDB9FA"/>
    <w:rsid w:val="FAFE0EDD"/>
    <w:rsid w:val="FB0C4AA4"/>
    <w:rsid w:val="FB5DBB23"/>
    <w:rsid w:val="FBAFF028"/>
    <w:rsid w:val="FBBFE97C"/>
    <w:rsid w:val="FBDE92D0"/>
    <w:rsid w:val="FBEBB378"/>
    <w:rsid w:val="FBEE47F2"/>
    <w:rsid w:val="FBF37427"/>
    <w:rsid w:val="FBF7AD6F"/>
    <w:rsid w:val="FBF7EEE4"/>
    <w:rsid w:val="FBF8F7DB"/>
    <w:rsid w:val="FBF9471D"/>
    <w:rsid w:val="FBFC27F7"/>
    <w:rsid w:val="FBFF4AC1"/>
    <w:rsid w:val="FBFFAD4E"/>
    <w:rsid w:val="FC6B97A0"/>
    <w:rsid w:val="FCA8221A"/>
    <w:rsid w:val="FCBF89FA"/>
    <w:rsid w:val="FCF4CE37"/>
    <w:rsid w:val="FCF77A05"/>
    <w:rsid w:val="FCF7D4D8"/>
    <w:rsid w:val="FCFDC582"/>
    <w:rsid w:val="FD2FF1D0"/>
    <w:rsid w:val="FD757A5F"/>
    <w:rsid w:val="FD7B297C"/>
    <w:rsid w:val="FD7DF053"/>
    <w:rsid w:val="FD7EF6A8"/>
    <w:rsid w:val="FDAC8134"/>
    <w:rsid w:val="FDB55AAC"/>
    <w:rsid w:val="FDBFDE1F"/>
    <w:rsid w:val="FDCF2570"/>
    <w:rsid w:val="FDDA0EEC"/>
    <w:rsid w:val="FDDF5E29"/>
    <w:rsid w:val="FDEFDC5D"/>
    <w:rsid w:val="FDF4B991"/>
    <w:rsid w:val="FDF70641"/>
    <w:rsid w:val="FDF90BE3"/>
    <w:rsid w:val="FDFBD1B7"/>
    <w:rsid w:val="FDFD237B"/>
    <w:rsid w:val="FDFDBC8B"/>
    <w:rsid w:val="FDFF5C57"/>
    <w:rsid w:val="FE17B351"/>
    <w:rsid w:val="FE3EBF89"/>
    <w:rsid w:val="FE6FB772"/>
    <w:rsid w:val="FE7BE5EC"/>
    <w:rsid w:val="FE7CF965"/>
    <w:rsid w:val="FE7D31B1"/>
    <w:rsid w:val="FE7F0C26"/>
    <w:rsid w:val="FE8B3EC4"/>
    <w:rsid w:val="FE9F7C83"/>
    <w:rsid w:val="FEAA9965"/>
    <w:rsid w:val="FEB2695E"/>
    <w:rsid w:val="FEBF5FE4"/>
    <w:rsid w:val="FECDF7FC"/>
    <w:rsid w:val="FED2AEC8"/>
    <w:rsid w:val="FEEBA788"/>
    <w:rsid w:val="FEEC414C"/>
    <w:rsid w:val="FEF1C4C7"/>
    <w:rsid w:val="FEF68715"/>
    <w:rsid w:val="FEFBF085"/>
    <w:rsid w:val="FEFF264C"/>
    <w:rsid w:val="FEFFD7E3"/>
    <w:rsid w:val="FF2E40F6"/>
    <w:rsid w:val="FF37A9F4"/>
    <w:rsid w:val="FF3C058A"/>
    <w:rsid w:val="FF3DA687"/>
    <w:rsid w:val="FF57B3D7"/>
    <w:rsid w:val="FF5B9BC6"/>
    <w:rsid w:val="FF5FA88D"/>
    <w:rsid w:val="FF77CE89"/>
    <w:rsid w:val="FF7BD5FB"/>
    <w:rsid w:val="FF7DB191"/>
    <w:rsid w:val="FF7DE3A9"/>
    <w:rsid w:val="FF7E110E"/>
    <w:rsid w:val="FF7FC468"/>
    <w:rsid w:val="FF9BF65A"/>
    <w:rsid w:val="FFB77DBC"/>
    <w:rsid w:val="FFB7C5FE"/>
    <w:rsid w:val="FFBD1D0E"/>
    <w:rsid w:val="FFBD450A"/>
    <w:rsid w:val="FFBE8099"/>
    <w:rsid w:val="FFC79AE7"/>
    <w:rsid w:val="FFCA116E"/>
    <w:rsid w:val="FFCD6F67"/>
    <w:rsid w:val="FFD2B59F"/>
    <w:rsid w:val="FFDB0A4A"/>
    <w:rsid w:val="FFDBB17A"/>
    <w:rsid w:val="FFDDF200"/>
    <w:rsid w:val="FFDE492B"/>
    <w:rsid w:val="FFDF8507"/>
    <w:rsid w:val="FFE4BC47"/>
    <w:rsid w:val="FFE6B65C"/>
    <w:rsid w:val="FFEA97EB"/>
    <w:rsid w:val="FFED9535"/>
    <w:rsid w:val="FFEE3F6A"/>
    <w:rsid w:val="FFEE819A"/>
    <w:rsid w:val="FFEEF804"/>
    <w:rsid w:val="FFEF96A3"/>
    <w:rsid w:val="FFF510E7"/>
    <w:rsid w:val="FFF64981"/>
    <w:rsid w:val="FFF6A233"/>
    <w:rsid w:val="FFF6A312"/>
    <w:rsid w:val="FFF6CAED"/>
    <w:rsid w:val="FFF724F2"/>
    <w:rsid w:val="FFF7FB1E"/>
    <w:rsid w:val="FFF9BE06"/>
    <w:rsid w:val="FFFB8271"/>
    <w:rsid w:val="FFFBB627"/>
    <w:rsid w:val="FFFC6614"/>
    <w:rsid w:val="FFFCA826"/>
    <w:rsid w:val="FFFD35CC"/>
    <w:rsid w:val="FFFD500A"/>
    <w:rsid w:val="FFFDF304"/>
    <w:rsid w:val="FFFE9D0D"/>
    <w:rsid w:val="FFFF46BB"/>
    <w:rsid w:val="FFFF681B"/>
    <w:rsid w:val="FFFF6CC8"/>
    <w:rsid w:val="FFFFD2CD"/>
    <w:rsid w:val="FFFFD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semiHidden="0" w:name="Strong"/>
    <w:lsdException w:qFormat="1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9" w:lineRule="auto"/>
    </w:pPr>
    <w:rPr>
      <w:rFonts w:asciiTheme="minorHAnsi" w:hAnsiTheme="minorHAnsi" w:eastAsiaTheme="minorEastAsia" w:cstheme="minorBidi"/>
      <w:color w:val="595959" w:themeColor="text1" w:themeTint="A6"/>
      <w:sz w:val="30"/>
      <w:szCs w:val="30"/>
      <w:lang w:val="en-GB" w:eastAsia="zh-CN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Bdr>
        <w:bottom w:val="single" w:color="56152F" w:themeColor="accent4" w:sz="12" w:space="12"/>
      </w:pBdr>
      <w:spacing w:before="460" w:after="480"/>
      <w:outlineLvl w:val="0"/>
    </w:pPr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basedOn w:val="1"/>
    <w:qFormat/>
    <w:uiPriority w:val="9"/>
    <w:pPr>
      <w:numPr>
        <w:ilvl w:val="0"/>
        <w:numId w:val="1"/>
      </w:numPr>
    </w:pPr>
  </w:style>
  <w:style w:type="paragraph" w:styleId="1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4"/>
      <w:szCs w:val="18"/>
    </w:rPr>
  </w:style>
  <w:style w:type="paragraph" w:styleId="13">
    <w:name w:val="List Bullet"/>
    <w:basedOn w:val="1"/>
    <w:qFormat/>
    <w:uiPriority w:val="9"/>
    <w:pPr>
      <w:numPr>
        <w:ilvl w:val="0"/>
        <w:numId w:val="2"/>
      </w:numPr>
    </w:pPr>
  </w:style>
  <w:style w:type="paragraph" w:styleId="14">
    <w:name w:val="footer"/>
    <w:basedOn w:val="1"/>
    <w:link w:val="25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24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link w:val="28"/>
    <w:unhideWhenUsed/>
    <w:qFormat/>
    <w:uiPriority w:val="11"/>
    <w:pPr>
      <w:spacing w:after="520"/>
      <w:contextualSpacing/>
    </w:pPr>
    <w:rPr>
      <w:caps/>
      <w:sz w:val="40"/>
    </w:rPr>
  </w:style>
  <w:style w:type="paragraph" w:styleId="17">
    <w:name w:val="Title"/>
    <w:basedOn w:val="1"/>
    <w:link w:val="27"/>
    <w:unhideWhenUsed/>
    <w:qFormat/>
    <w:uiPriority w:val="10"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character" w:styleId="20">
    <w:name w:val="Emphasis"/>
    <w:basedOn w:val="18"/>
    <w:unhideWhenUsed/>
    <w:qFormat/>
    <w:uiPriority w:val="20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1">
    <w:name w:val="Hyperlink"/>
    <w:basedOn w:val="18"/>
    <w:unhideWhenUsed/>
    <w:qFormat/>
    <w:uiPriority w:val="99"/>
    <w:rPr>
      <w:color w:val="731C3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字符"/>
    <w:basedOn w:val="18"/>
    <w:link w:val="2"/>
    <w:qFormat/>
    <w:uiPriority w:val="9"/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character" w:customStyle="1" w:styleId="24">
    <w:name w:val="页眉字符"/>
    <w:basedOn w:val="18"/>
    <w:link w:val="15"/>
    <w:qFormat/>
    <w:uiPriority w:val="99"/>
  </w:style>
  <w:style w:type="character" w:customStyle="1" w:styleId="25">
    <w:name w:val="页脚字符"/>
    <w:basedOn w:val="18"/>
    <w:link w:val="14"/>
    <w:qFormat/>
    <w:uiPriority w:val="99"/>
  </w:style>
  <w:style w:type="character" w:customStyle="1" w:styleId="26">
    <w:name w:val="Placeholder Text"/>
    <w:basedOn w:val="18"/>
    <w:semiHidden/>
    <w:qFormat/>
    <w:uiPriority w:val="99"/>
    <w:rPr>
      <w:color w:val="808080"/>
    </w:rPr>
  </w:style>
  <w:style w:type="character" w:customStyle="1" w:styleId="27">
    <w:name w:val="标题字符"/>
    <w:basedOn w:val="18"/>
    <w:link w:val="17"/>
    <w:semiHidden/>
    <w:qFormat/>
    <w:uiPriority w:val="10"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副标题字符"/>
    <w:basedOn w:val="18"/>
    <w:link w:val="16"/>
    <w:semiHidden/>
    <w:qFormat/>
    <w:uiPriority w:val="11"/>
    <w:rPr>
      <w:rFonts w:eastAsiaTheme="minorEastAsia"/>
      <w:caps/>
      <w:sz w:val="40"/>
    </w:rPr>
  </w:style>
  <w:style w:type="character" w:customStyle="1" w:styleId="29">
    <w:name w:val="Intense Reference"/>
    <w:basedOn w:val="18"/>
    <w:unhideWhenUsed/>
    <w:qFormat/>
    <w:uiPriority w:val="32"/>
    <w:rPr>
      <w:b/>
      <w:bCs/>
      <w:caps/>
      <w:color w:val="262626" w:themeColor="text1" w:themeTint="D9"/>
      <w:spacing w:val="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Book Title"/>
    <w:basedOn w:val="18"/>
    <w:unhideWhenUsed/>
    <w:qFormat/>
    <w:uiPriority w:val="33"/>
    <w:rPr>
      <w:bCs/>
      <w:iCs/>
      <w:spacing w:val="0"/>
      <w:u w:val="single"/>
    </w:rPr>
  </w:style>
  <w:style w:type="character" w:customStyle="1" w:styleId="31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2">
    <w:name w:val="标题 3字符"/>
    <w:basedOn w:val="18"/>
    <w:link w:val="4"/>
    <w:semiHidden/>
    <w:qFormat/>
    <w:uiPriority w:val="9"/>
    <w:rPr>
      <w:rFonts w:asciiTheme="majorHAnsi" w:hAnsiTheme="majorHAnsi" w:eastAsiaTheme="majorEastAsia" w:cstheme="majorBidi"/>
      <w:sz w:val="40"/>
      <w:szCs w:val="24"/>
    </w:rPr>
  </w:style>
  <w:style w:type="character" w:customStyle="1" w:styleId="33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z w:val="40"/>
    </w:rPr>
  </w:style>
  <w:style w:type="character" w:customStyle="1" w:styleId="34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sz w:val="34"/>
    </w:rPr>
  </w:style>
  <w:style w:type="character" w:customStyle="1" w:styleId="37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sz w:val="34"/>
      <w:szCs w:val="21"/>
    </w:rPr>
  </w:style>
  <w:style w:type="character" w:customStyle="1" w:styleId="38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Subtle Emphasis"/>
    <w:basedOn w:val="18"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Intense Emphasis"/>
    <w:basedOn w:val="18"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1">
    <w:name w:val="Quote"/>
    <w:basedOn w:val="1"/>
    <w:next w:val="1"/>
    <w:link w:val="42"/>
    <w:unhideWhenUsed/>
    <w:qFormat/>
    <w:uiPriority w:val="29"/>
    <w:pPr>
      <w:spacing w:before="240"/>
    </w:pPr>
    <w:rPr>
      <w:i/>
      <w:iCs/>
      <w:sz w:val="36"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  <w:sz w:val="36"/>
    </w:rPr>
  </w:style>
  <w:style w:type="paragraph" w:customStyle="1" w:styleId="43">
    <w:name w:val="Intense Quote"/>
    <w:basedOn w:val="1"/>
    <w:next w:val="1"/>
    <w:link w:val="44"/>
    <w:unhideWhenUsed/>
    <w:qFormat/>
    <w:uiPriority w:val="30"/>
    <w:pPr>
      <w:spacing w:before="240"/>
    </w:pPr>
    <w:rPr>
      <w:b/>
      <w:i/>
      <w:iCs/>
      <w:sz w:val="36"/>
    </w:rPr>
  </w:style>
  <w:style w:type="character" w:customStyle="1" w:styleId="44">
    <w:name w:val="明显引用字符"/>
    <w:basedOn w:val="18"/>
    <w:link w:val="43"/>
    <w:semiHidden/>
    <w:qFormat/>
    <w:uiPriority w:val="30"/>
    <w:rPr>
      <w:b/>
      <w:i/>
      <w:iCs/>
      <w:sz w:val="36"/>
    </w:rPr>
  </w:style>
  <w:style w:type="character" w:customStyle="1" w:styleId="45">
    <w:name w:val="Subtle Reference"/>
    <w:basedOn w:val="18"/>
    <w:unhideWhenUsed/>
    <w:qFormat/>
    <w:uiPriority w:val="31"/>
    <w:rPr>
      <w:cap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6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7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xiaotong/Library/Containers/com.kingsoft.wpsoffice.mac/Data/file:/localhost/Users/huxiaotong/Library/Containers/com.microsoft.Word/Data/Library/Caches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Pages>5</Pages>
  <Words>265</Words>
  <Characters>1515</Characters>
  <Lines>12</Lines>
  <Paragraphs>3</Paragraphs>
  <ScaleCrop>false</ScaleCrop>
  <LinksUpToDate>false</LinksUpToDate>
  <CharactersWithSpaces>1777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2020-06-06T10:37:00Z</dcterms:created>
  <dc:creator>Microsoft Office 用户</dc:creator>
  <cp:lastModifiedBy>huxiaotong</cp:lastModifiedBy>
  <dcterms:modified xsi:type="dcterms:W3CDTF">2020-08-04T23:42:06Z</dcterms:modified>
  <cp:revision>446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